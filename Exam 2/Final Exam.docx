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87B1" w14:textId="29661991" w:rsidR="00E81978" w:rsidRPr="008E7B0E" w:rsidRDefault="008026D4">
      <w:pPr>
        <w:pStyle w:val="Title"/>
        <w:rPr>
          <w:b/>
          <w:bCs/>
        </w:rPr>
      </w:pPr>
      <w:sdt>
        <w:sdtPr>
          <w:rPr>
            <w:b/>
            <w:bCs/>
          </w:rPr>
          <w:alias w:val="Title:"/>
          <w:tag w:val="Title:"/>
          <w:id w:val="726351117"/>
          <w:placeholder>
            <w:docPart w:val="238B254D451347FE9C0CD0C179E846E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0FAA">
            <w:rPr>
              <w:b/>
              <w:bCs/>
            </w:rPr>
            <w:t>Final Exam</w:t>
          </w:r>
        </w:sdtContent>
      </w:sdt>
    </w:p>
    <w:p w14:paraId="6B4D752E" w14:textId="43EB8FE6" w:rsidR="00B823AA" w:rsidRDefault="00CA388E" w:rsidP="00B823AA">
      <w:pPr>
        <w:pStyle w:val="Title2"/>
      </w:pPr>
      <w:r>
        <w:t>Beckham Carver</w:t>
      </w:r>
    </w:p>
    <w:p w14:paraId="65A3D748" w14:textId="2A07CBD6" w:rsidR="008E7B0E" w:rsidRDefault="008E7B0E" w:rsidP="008E7B0E">
      <w:pPr>
        <w:pStyle w:val="Title2"/>
      </w:pPr>
      <w:r>
        <w:t>University of Wyoming</w:t>
      </w:r>
    </w:p>
    <w:p w14:paraId="08239A67" w14:textId="6BAC3864" w:rsidR="008E7B0E" w:rsidRDefault="008E7B0E" w:rsidP="008E7B0E">
      <w:pPr>
        <w:pStyle w:val="Title2"/>
      </w:pPr>
      <w:r>
        <w:t>STAT 4025: Design and Analysis of Experiments</w:t>
      </w:r>
    </w:p>
    <w:p w14:paraId="48FC4EE9" w14:textId="4080B392" w:rsidR="008E7B0E" w:rsidRDefault="008E7B0E" w:rsidP="008E7B0E">
      <w:pPr>
        <w:pStyle w:val="Title2"/>
      </w:pPr>
      <w:r>
        <w:t>Dr. Timothy J. Robinson</w:t>
      </w:r>
    </w:p>
    <w:p w14:paraId="2475C3D4" w14:textId="5FC16845" w:rsidR="008E7B0E" w:rsidRDefault="008E7B0E" w:rsidP="008E7B0E">
      <w:pPr>
        <w:pStyle w:val="Title2"/>
      </w:pPr>
      <w:r>
        <w:t>May 13, 2022</w:t>
      </w:r>
    </w:p>
    <w:p w14:paraId="2B8E970E" w14:textId="1DE3F677" w:rsidR="00E81978" w:rsidRDefault="008026D4">
      <w:pPr>
        <w:pStyle w:val="SectionTitle"/>
      </w:pPr>
      <w:sdt>
        <w:sdtPr>
          <w:alias w:val="Section title:"/>
          <w:tag w:val="Section title:"/>
          <w:id w:val="984196707"/>
          <w:placeholder>
            <w:docPart w:val="DF627ADFF7884B92A4F1416C7BFFCE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0FAA">
            <w:t>Final Exam</w:t>
          </w:r>
        </w:sdtContent>
      </w:sdt>
    </w:p>
    <w:p w14:paraId="1845CEFA" w14:textId="176F5D4F" w:rsidR="00E81978" w:rsidRDefault="00895602">
      <w:r>
        <w:t>The questions from the assignment are also written out in this document for convenience. Questions will always be labeled and written on level 1 and level 2 headings. Answers will always be clearly labeled and written below level 3 headings; code that is highly relevant to the answer will be included in the given answer. The last section of this paper contains a transcript of all code used.</w:t>
      </w:r>
    </w:p>
    <w:p w14:paraId="49220CF5" w14:textId="3977BC3A" w:rsidR="00E81978" w:rsidRDefault="007344D2">
      <w:pPr>
        <w:pStyle w:val="Heading1"/>
      </w:pPr>
      <w:r>
        <w:t>Question 1</w:t>
      </w:r>
    </w:p>
    <w:p w14:paraId="3A57FF6D" w14:textId="695C0D4F" w:rsidR="00E81978" w:rsidRDefault="00895602" w:rsidP="007344D2">
      <w:r>
        <w:t>“</w:t>
      </w:r>
      <w:r w:rsidR="007344D2">
        <w:t>Members of the same species living at different locations are called ecotypes. A study investigated the effect of ecotype and hydrocarbon pollution on the metabolism of a common frog species. Frog eggs were randomly collected from 6 ecotypes. Several hatchery tanks were used in the study. Tanks were randomly assigned to one of 4</w:t>
      </w:r>
      <w:r w:rsidR="00EA7C87">
        <w:t xml:space="preserve"> </w:t>
      </w:r>
      <w:r w:rsidR="007344D2">
        <w:t xml:space="preserve">hydrocarbon chemicals - control, A, </w:t>
      </w:r>
      <w:r w:rsidR="00EA7C87">
        <w:t>B</w:t>
      </w:r>
      <w:r w:rsidR="007344D2">
        <w:t xml:space="preserve"> and a mix of 50% A and 50% B. The response variable was oxygen consumption in milliliters per gram per hour. Assume that 2 eggs from each ecotype were placed in 16 tanks – all of the eggs hatched and developed into mature frogs. Assume there are 96 (6x4x4) tanks used for this experiment. The mean oxygen consumption of the 2 frogs in each tank is used as the response.</w:t>
      </w:r>
      <w:r>
        <w:t>”</w:t>
      </w:r>
    </w:p>
    <w:p w14:paraId="5CEECC11" w14:textId="3AE2874F" w:rsidR="00895602" w:rsidRDefault="00895602" w:rsidP="00C31D30">
      <w:pPr>
        <w:pStyle w:val="Heading2"/>
      </w:pPr>
      <w:r>
        <w:t>Part A</w:t>
      </w:r>
    </w:p>
    <w:p w14:paraId="25F51843" w14:textId="77777777" w:rsidR="00895602" w:rsidRDefault="00895602" w:rsidP="00895602">
      <w:pPr>
        <w:pStyle w:val="Heading3"/>
        <w:rPr>
          <w:rFonts w:asciiTheme="minorHAnsi" w:eastAsiaTheme="minorEastAsia" w:hAnsiTheme="minorHAnsi" w:cstheme="minorBidi"/>
          <w:b w:val="0"/>
          <w:bCs w:val="0"/>
          <w:kern w:val="0"/>
        </w:rPr>
      </w:pPr>
      <w:r w:rsidRPr="00895602">
        <w:rPr>
          <w:rFonts w:asciiTheme="minorHAnsi" w:eastAsiaTheme="minorEastAsia" w:hAnsiTheme="minorHAnsi" w:cstheme="minorBidi"/>
          <w:b w:val="0"/>
          <w:bCs w:val="0"/>
          <w:kern w:val="0"/>
        </w:rPr>
        <w:t xml:space="preserve">What are the factors, treatment combinations, replicates, experimental units and sampling units for this study? [4 pts] </w:t>
      </w:r>
    </w:p>
    <w:p w14:paraId="72494189" w14:textId="367CAF7D" w:rsidR="00895602" w:rsidRDefault="00895602" w:rsidP="00895602">
      <w:pPr>
        <w:pStyle w:val="Heading3"/>
      </w:pPr>
      <w:r>
        <w:t>Answer:</w:t>
      </w:r>
    </w:p>
    <w:p w14:paraId="6878B87B" w14:textId="43F9FA00" w:rsidR="00D2761C" w:rsidRDefault="00FB50DD" w:rsidP="00D2761C">
      <w:r>
        <w:t xml:space="preserve"> </w:t>
      </w:r>
      <w:r w:rsidR="008E7B0E">
        <w:t xml:space="preserve">For this study, </w:t>
      </w:r>
      <w:r w:rsidR="00F646F4">
        <w:t>the factors are the 6 ecotype</w:t>
      </w:r>
      <w:r w:rsidR="0027451F">
        <w:t>s</w:t>
      </w:r>
      <w:r w:rsidR="00F646F4">
        <w:t xml:space="preserve"> </w:t>
      </w:r>
      <w:r>
        <w:t xml:space="preserve">and </w:t>
      </w:r>
      <w:r w:rsidR="00F646F4">
        <w:t>4 hydrocarbon chemicals</w:t>
      </w:r>
      <w:r w:rsidR="00C1431D">
        <w:t xml:space="preserve"> mixtures</w:t>
      </w:r>
      <w:r>
        <w:t>. The replicates are the</w:t>
      </w:r>
      <w:r w:rsidR="0027451F">
        <w:t xml:space="preserve"> 4 repeated</w:t>
      </w:r>
      <w:r>
        <w:t xml:space="preserve"> tanks </w:t>
      </w:r>
      <w:r w:rsidR="0027451F">
        <w:t>for each combination of ecotype and chemical</w:t>
      </w:r>
      <w:r>
        <w:t xml:space="preserve">. Those </w:t>
      </w:r>
      <w:r w:rsidR="001241B5">
        <w:t xml:space="preserve">twenty-four </w:t>
      </w:r>
      <w:r>
        <w:t xml:space="preserve">combinations of 6 ecotypes and 4 chemical mixtures are the treatment combinations. </w:t>
      </w:r>
      <w:r w:rsidR="00F646F4">
        <w:t>The</w:t>
      </w:r>
      <w:r w:rsidR="008E7B0E">
        <w:t xml:space="preserve"> </w:t>
      </w:r>
      <w:r w:rsidR="008E7B0E">
        <w:lastRenderedPageBreak/>
        <w:t>experimental units are the</w:t>
      </w:r>
      <w:r w:rsidR="00DB0414">
        <w:t xml:space="preserve"> individual</w:t>
      </w:r>
      <w:r w:rsidR="008E7B0E">
        <w:t xml:space="preserve"> tanks, this is because the treatment is applied on a tank-by-tank basis.</w:t>
      </w:r>
      <w:r w:rsidR="00874F31">
        <w:t xml:space="preserve"> The sampling units are the </w:t>
      </w:r>
      <w:r w:rsidR="00AC7C41">
        <w:t>individual frogs/eggs placed in each tank.</w:t>
      </w:r>
    </w:p>
    <w:p w14:paraId="65414A58" w14:textId="094D6AAB" w:rsidR="00D2761C" w:rsidRDefault="00D2761C" w:rsidP="00D2761C">
      <w:pPr>
        <w:pStyle w:val="Heading2"/>
      </w:pPr>
      <w:r>
        <w:t>Part B</w:t>
      </w:r>
    </w:p>
    <w:p w14:paraId="121F270B" w14:textId="77777777" w:rsidR="00D2761C" w:rsidRDefault="00D2761C" w:rsidP="00D2761C">
      <w:pPr>
        <w:pStyle w:val="Heading3"/>
        <w:rPr>
          <w:rFonts w:asciiTheme="minorHAnsi" w:eastAsiaTheme="minorEastAsia" w:hAnsiTheme="minorHAnsi" w:cstheme="minorBidi"/>
          <w:b w:val="0"/>
          <w:bCs w:val="0"/>
          <w:kern w:val="0"/>
        </w:rPr>
      </w:pPr>
      <w:r w:rsidRPr="00D2761C">
        <w:rPr>
          <w:rFonts w:asciiTheme="minorHAnsi" w:eastAsiaTheme="minorEastAsia" w:hAnsiTheme="minorHAnsi" w:cstheme="minorBidi"/>
          <w:b w:val="0"/>
          <w:bCs w:val="0"/>
          <w:kern w:val="0"/>
        </w:rPr>
        <w:t xml:space="preserve">What is the null hypothesis for a test of whether the effect of chemical treatment differs among the ecotypes and what is the test statistic and its associated degrees of freedom for conducting this test? [5 pts – 1 hyp; 2 test stat; 2 df] </w:t>
      </w:r>
    </w:p>
    <w:p w14:paraId="3DE452F4" w14:textId="29508C32" w:rsidR="00D2761C" w:rsidRDefault="00D2761C" w:rsidP="00D2761C">
      <w:pPr>
        <w:pStyle w:val="Heading3"/>
      </w:pPr>
      <w:r>
        <w:t>Answer:</w:t>
      </w:r>
    </w:p>
    <w:p w14:paraId="4D86AB15" w14:textId="07E39373" w:rsidR="00F83AF4" w:rsidRDefault="00F83AF4" w:rsidP="00D2761C">
      <w:r>
        <w:t xml:space="preserve">Treating i, j, k as ecotype, chemical, and </w:t>
      </w:r>
      <w:r w:rsidR="001241B5">
        <w:t>n</w:t>
      </w:r>
      <w:r w:rsidR="001241B5">
        <w:rPr>
          <w:vertAlign w:val="superscript"/>
        </w:rPr>
        <w:t>th</w:t>
      </w:r>
      <w:r w:rsidR="001241B5">
        <w:t xml:space="preserve"> </w:t>
      </w:r>
      <w:r>
        <w:t>response respectively, t</w:t>
      </w:r>
      <w:r w:rsidR="00C7770A">
        <w:t>he null hypothesis is</w:t>
      </w:r>
      <w:r>
        <w:t>:</w:t>
      </w:r>
    </w:p>
    <w:p w14:paraId="66372942" w14:textId="65AD82A2" w:rsidR="001241B5" w:rsidRDefault="00C7770A" w:rsidP="00F151DA">
      <w:r>
        <w:t xml:space="preserve"> H</w:t>
      </w:r>
      <w:r>
        <w:rPr>
          <w:vertAlign w:val="subscript"/>
        </w:rPr>
        <w:t>0</w:t>
      </w:r>
      <w:r>
        <w:t xml:space="preserve"> = Y</w:t>
      </w:r>
      <w:r>
        <w:rPr>
          <w:vertAlign w:val="subscript"/>
        </w:rPr>
        <w:t xml:space="preserve"> </w:t>
      </w:r>
      <w:r w:rsidR="00F83AF4">
        <w:rPr>
          <w:vertAlign w:val="subscript"/>
        </w:rPr>
        <w:t>1 . .</w:t>
      </w:r>
      <w:r>
        <w:rPr>
          <w:vertAlign w:val="subscript"/>
        </w:rPr>
        <w:t xml:space="preserve"> </w:t>
      </w:r>
      <w:r>
        <w:t xml:space="preserve"> = </w:t>
      </w:r>
      <w:r w:rsidR="00F83AF4">
        <w:t>Y</w:t>
      </w:r>
      <w:r w:rsidR="00F83AF4">
        <w:rPr>
          <w:vertAlign w:val="subscript"/>
        </w:rPr>
        <w:t xml:space="preserve"> 2 . . </w:t>
      </w:r>
      <w:r w:rsidR="00F83AF4">
        <w:t xml:space="preserve"> =</w:t>
      </w:r>
      <w:r w:rsidR="00F83AF4" w:rsidRPr="00F83AF4">
        <w:t xml:space="preserve"> </w:t>
      </w:r>
      <w:r w:rsidR="00F83AF4">
        <w:t>Y</w:t>
      </w:r>
      <w:r w:rsidR="00F83AF4">
        <w:rPr>
          <w:vertAlign w:val="subscript"/>
        </w:rPr>
        <w:t xml:space="preserve"> 3 . . </w:t>
      </w:r>
      <w:r w:rsidR="00F83AF4">
        <w:t>=</w:t>
      </w:r>
      <w:r w:rsidR="00F83AF4" w:rsidRPr="00F83AF4">
        <w:t xml:space="preserve"> </w:t>
      </w:r>
      <w:r w:rsidR="00F83AF4">
        <w:t>Y</w:t>
      </w:r>
      <w:r w:rsidR="00F83AF4">
        <w:rPr>
          <w:vertAlign w:val="subscript"/>
        </w:rPr>
        <w:t xml:space="preserve"> 4 . . </w:t>
      </w:r>
      <w:r w:rsidR="00F83AF4">
        <w:t xml:space="preserve"> =</w:t>
      </w:r>
      <w:r w:rsidR="00F83AF4" w:rsidRPr="00F83AF4">
        <w:t xml:space="preserve"> </w:t>
      </w:r>
      <w:r w:rsidR="00F83AF4">
        <w:t>Y</w:t>
      </w:r>
      <w:r w:rsidR="00F83AF4">
        <w:rPr>
          <w:vertAlign w:val="subscript"/>
        </w:rPr>
        <w:t xml:space="preserve"> 5 . . </w:t>
      </w:r>
      <w:r w:rsidR="00F83AF4">
        <w:t xml:space="preserve"> =</w:t>
      </w:r>
      <w:r w:rsidR="00F83AF4" w:rsidRPr="00F83AF4">
        <w:t xml:space="preserve"> </w:t>
      </w:r>
      <w:r w:rsidR="00F83AF4">
        <w:t>Y</w:t>
      </w:r>
      <w:r w:rsidR="00F83AF4">
        <w:rPr>
          <w:vertAlign w:val="subscript"/>
        </w:rPr>
        <w:t xml:space="preserve"> 6 . . </w:t>
      </w:r>
    </w:p>
    <w:p w14:paraId="4C7962A2" w14:textId="6C3ED761" w:rsidR="00F151DA" w:rsidRDefault="00F151DA" w:rsidP="00F151DA">
      <w:r>
        <w:t xml:space="preserve">Error df = </w:t>
      </w:r>
      <w:r w:rsidR="00FA74A0">
        <w:t>(a * b) (n – 1) = 72</w:t>
      </w:r>
    </w:p>
    <w:p w14:paraId="41D99FCC" w14:textId="5961C349" w:rsidR="00090E61" w:rsidRDefault="00090E61" w:rsidP="00090E61">
      <w:r>
        <w:t>qtukey(p=.95, 10, 72) = 4.617241</w:t>
      </w:r>
    </w:p>
    <w:p w14:paraId="2681BCF2" w14:textId="31E531D8" w:rsidR="00D2761C" w:rsidRDefault="00D2761C" w:rsidP="00D2761C">
      <w:pPr>
        <w:pStyle w:val="Heading2"/>
      </w:pPr>
      <w:r>
        <w:t>Part C</w:t>
      </w:r>
    </w:p>
    <w:p w14:paraId="68CBA570" w14:textId="1A52696E" w:rsidR="00D2761C" w:rsidRDefault="00D2761C" w:rsidP="00D2761C">
      <w:pPr>
        <w:pStyle w:val="Heading3"/>
        <w:rPr>
          <w:rFonts w:asciiTheme="minorHAnsi" w:eastAsiaTheme="minorEastAsia" w:hAnsiTheme="minorHAnsi" w:cstheme="minorBidi"/>
          <w:b w:val="0"/>
          <w:bCs w:val="0"/>
          <w:kern w:val="0"/>
        </w:rPr>
      </w:pPr>
      <w:r w:rsidRPr="00D2761C">
        <w:rPr>
          <w:rFonts w:asciiTheme="minorHAnsi" w:eastAsiaTheme="minorEastAsia" w:hAnsiTheme="minorHAnsi" w:cstheme="minorBidi"/>
          <w:b w:val="0"/>
          <w:bCs w:val="0"/>
          <w:kern w:val="0"/>
        </w:rPr>
        <w:t>How many degrees of freedom are associated with the error term for this design? [3 pts]</w:t>
      </w:r>
    </w:p>
    <w:p w14:paraId="0DB5C5C3" w14:textId="0D434571" w:rsidR="00D2761C" w:rsidRDefault="00D2761C" w:rsidP="00D2761C">
      <w:pPr>
        <w:pStyle w:val="Heading3"/>
      </w:pPr>
      <w:r>
        <w:t>Answer:</w:t>
      </w:r>
    </w:p>
    <w:p w14:paraId="3159C0C9" w14:textId="559BD3C1" w:rsidR="00F90953" w:rsidRDefault="00F90953" w:rsidP="00F90953">
      <w:r>
        <w:t>Error df = (a * b) (n – 1) = 72</w:t>
      </w:r>
    </w:p>
    <w:p w14:paraId="12F08F6D" w14:textId="1FAC13C1" w:rsidR="00D2761C" w:rsidRDefault="00D2761C" w:rsidP="00D2761C">
      <w:pPr>
        <w:pStyle w:val="Heading2"/>
      </w:pPr>
      <w:r>
        <w:t>Part D</w:t>
      </w:r>
    </w:p>
    <w:p w14:paraId="31BAF987" w14:textId="07EBE32C" w:rsidR="00D2761C" w:rsidRDefault="00D2761C" w:rsidP="00D2761C">
      <w:pPr>
        <w:pStyle w:val="Heading3"/>
        <w:rPr>
          <w:rFonts w:asciiTheme="minorHAnsi" w:eastAsiaTheme="minorEastAsia" w:hAnsiTheme="minorHAnsi" w:cstheme="minorBidi"/>
          <w:b w:val="0"/>
          <w:bCs w:val="0"/>
          <w:kern w:val="0"/>
        </w:rPr>
      </w:pPr>
      <w:r w:rsidRPr="00D2761C">
        <w:rPr>
          <w:rFonts w:asciiTheme="minorHAnsi" w:eastAsiaTheme="minorEastAsia" w:hAnsiTheme="minorHAnsi" w:cstheme="minorBidi"/>
          <w:b w:val="0"/>
          <w:bCs w:val="0"/>
          <w:kern w:val="0"/>
        </w:rPr>
        <w:t>Briefly explain how you would do a permutation test to test for the interaction effect in a two-factor experiment. [3 pts]</w:t>
      </w:r>
    </w:p>
    <w:p w14:paraId="6D037AF8" w14:textId="77777777" w:rsidR="00D2761C" w:rsidRDefault="00D2761C" w:rsidP="00D2761C">
      <w:pPr>
        <w:pStyle w:val="Heading3"/>
      </w:pPr>
      <w:r>
        <w:t>Answer:</w:t>
      </w:r>
    </w:p>
    <w:p w14:paraId="5125CE68" w14:textId="416DBA55" w:rsidR="00E14B07" w:rsidRPr="00E14B07" w:rsidRDefault="00DC4482" w:rsidP="00E14B07">
      <w:r>
        <w:t>The</w:t>
      </w:r>
      <w:r w:rsidR="00090E61">
        <w:t xml:space="preserve"> permutation test</w:t>
      </w:r>
      <w:r w:rsidR="00E14B07">
        <w:t xml:space="preserve"> </w:t>
      </w:r>
      <w:r w:rsidR="00090E61">
        <w:t>we would be applying is for one-factor stud</w:t>
      </w:r>
      <w:r>
        <w:t>ies</w:t>
      </w:r>
      <w:r w:rsidR="00090E61">
        <w:t xml:space="preserve"> we </w:t>
      </w:r>
      <w:r w:rsidR="00E14B07">
        <w:t xml:space="preserve">first </w:t>
      </w:r>
      <w:r w:rsidR="00090E61">
        <w:t xml:space="preserve">create a linear model T </w:t>
      </w:r>
      <w:r w:rsidR="00E14B07">
        <w:t>such that T = lm(respons~effect1:effect2)</w:t>
      </w:r>
      <w:r>
        <w:t>, a one factor model respective only to the interaction of the effects</w:t>
      </w:r>
      <w:r w:rsidR="00090E61">
        <w:t xml:space="preserve">. </w:t>
      </w:r>
      <w:r w:rsidR="00E14B07">
        <w:t xml:space="preserve">This gives us the f-value needed for our permutation test. </w:t>
      </w:r>
      <w:r>
        <w:t>Next,</w:t>
      </w:r>
      <w:r w:rsidR="00E14B07">
        <w:t xml:space="preserve"> we would need to create reference data for the test, so we add an additional column onto our </w:t>
      </w:r>
      <w:r w:rsidR="00E14B07">
        <w:lastRenderedPageBreak/>
        <w:t>reference data that is the difference between effect 1 and effect 2 for each row.</w:t>
      </w:r>
      <w:r>
        <w:t xml:space="preserve"> Then we can apply our permutation test function with our treatment variable as the added difference column, our response variable as the response  column and our fperm value equal to the f-stat found earlier.</w:t>
      </w:r>
    </w:p>
    <w:p w14:paraId="7A9DF3FA" w14:textId="412E24C7" w:rsidR="00D2761C" w:rsidRDefault="00D2761C" w:rsidP="00D2761C">
      <w:pPr>
        <w:pStyle w:val="Heading2"/>
      </w:pPr>
      <w:r>
        <w:t>Part E</w:t>
      </w:r>
    </w:p>
    <w:p w14:paraId="18A5A73F" w14:textId="5512A3F3" w:rsidR="00D2761C" w:rsidRDefault="00D2761C" w:rsidP="00D2761C">
      <w:pPr>
        <w:pStyle w:val="Heading3"/>
        <w:rPr>
          <w:rFonts w:asciiTheme="minorHAnsi" w:eastAsiaTheme="minorEastAsia" w:hAnsiTheme="minorHAnsi" w:cstheme="minorBidi"/>
          <w:b w:val="0"/>
          <w:bCs w:val="0"/>
          <w:kern w:val="0"/>
        </w:rPr>
      </w:pPr>
      <w:r w:rsidRPr="00D2761C">
        <w:rPr>
          <w:rFonts w:asciiTheme="minorHAnsi" w:eastAsiaTheme="minorEastAsia" w:hAnsiTheme="minorHAnsi" w:cstheme="minorBidi"/>
          <w:b w:val="0"/>
          <w:bCs w:val="0"/>
          <w:kern w:val="0"/>
        </w:rPr>
        <w:t>Suppose that the effect of chemical treatment differs among the ecotypes and that you want to investigate all pairwise comparisons involving ecotype 1 and the chemical treatment. What value of alpha will you need to use to control the experiment wise error rate at 0.10? [3 pts]</w:t>
      </w:r>
    </w:p>
    <w:p w14:paraId="260DE53E" w14:textId="77777777" w:rsidR="00D2761C" w:rsidRDefault="00D2761C" w:rsidP="00D2761C">
      <w:pPr>
        <w:pStyle w:val="Heading3"/>
      </w:pPr>
      <w:r>
        <w:t>Answer:</w:t>
      </w:r>
    </w:p>
    <w:p w14:paraId="0F8DB5F2" w14:textId="2CC86232" w:rsidR="00D64B80" w:rsidRDefault="00D64B80" w:rsidP="00D2761C">
      <w:r>
        <w:t xml:space="preserve">N = </w:t>
      </w:r>
      <w:r w:rsidR="007E661E">
        <w:t xml:space="preserve">total comparisons = </w:t>
      </w:r>
      <w:r w:rsidR="001F4F4F">
        <w:t>4 * 1</w:t>
      </w:r>
      <w:r w:rsidR="007E661E">
        <w:t xml:space="preserve"> = 4</w:t>
      </w:r>
    </w:p>
    <w:p w14:paraId="7E204EB1" w14:textId="59A9740A" w:rsidR="00D2761C" w:rsidRPr="007E661E" w:rsidRDefault="00D64B80" w:rsidP="00DB368F">
      <w:pPr>
        <w:pStyle w:val="ListParagraph"/>
        <w:numPr>
          <w:ilvl w:val="0"/>
          <w:numId w:val="17"/>
        </w:numPr>
      </w:pPr>
      <w:r>
        <w:t xml:space="preserve">0.10 </w:t>
      </w:r>
      <w:r w:rsidR="00DB368F">
        <w:t>&gt;</w:t>
      </w:r>
      <w:r>
        <w:t xml:space="preserve"> 1 – (1 – a)</w:t>
      </w:r>
      <w:r w:rsidR="00DB368F" w:rsidRPr="00DB368F">
        <w:rPr>
          <w:vertAlign w:val="superscript"/>
        </w:rPr>
        <w:t xml:space="preserve">4 </w:t>
      </w:r>
    </w:p>
    <w:p w14:paraId="54D5906E" w14:textId="794CE394" w:rsidR="007E661E" w:rsidRPr="00DB368F" w:rsidRDefault="007E661E" w:rsidP="00DB368F">
      <w:pPr>
        <w:pStyle w:val="ListParagraph"/>
        <w:numPr>
          <w:ilvl w:val="0"/>
          <w:numId w:val="17"/>
        </w:numPr>
      </w:pPr>
      <w:r>
        <w:t>…</w:t>
      </w:r>
    </w:p>
    <w:p w14:paraId="19A7F8A3" w14:textId="77777777" w:rsidR="00DB368F" w:rsidRDefault="00DB368F" w:rsidP="00DB368F">
      <w:pPr>
        <w:pStyle w:val="ListParagraph"/>
        <w:numPr>
          <w:ilvl w:val="0"/>
          <w:numId w:val="17"/>
        </w:numPr>
      </w:pPr>
      <w:r>
        <w:t xml:space="preserve">a </w:t>
      </w:r>
      <w:r w:rsidRPr="00DB368F">
        <w:t>&gt;</w:t>
      </w:r>
      <w:r>
        <w:t xml:space="preserve"> </w:t>
      </w:r>
      <w:r w:rsidRPr="00DB368F">
        <w:t>1.97400</w:t>
      </w:r>
    </w:p>
    <w:p w14:paraId="65DDDA0D" w14:textId="63645AD5" w:rsidR="00DB368F" w:rsidRPr="00DB368F" w:rsidRDefault="007E661E" w:rsidP="00DB368F">
      <w:pPr>
        <w:pStyle w:val="ListParagraph"/>
        <w:numPr>
          <w:ilvl w:val="0"/>
          <w:numId w:val="17"/>
        </w:numPr>
      </w:pPr>
      <w:r>
        <w:t>Therefore,</w:t>
      </w:r>
      <w:r w:rsidR="00DB368F">
        <w:t xml:space="preserve"> a</w:t>
      </w:r>
      <w:r>
        <w:t xml:space="preserve">lpha </w:t>
      </w:r>
      <w:r w:rsidR="00DB368F">
        <w:t xml:space="preserve">must be greater than 1.974 for our experiment wise error rate to remain below 0.10 </w:t>
      </w:r>
    </w:p>
    <w:p w14:paraId="4D8DF4AC" w14:textId="6AF9923A" w:rsidR="00D2761C" w:rsidRDefault="00D2761C" w:rsidP="00D2761C">
      <w:pPr>
        <w:pStyle w:val="Heading2"/>
      </w:pPr>
      <w:r>
        <w:t>Part F</w:t>
      </w:r>
    </w:p>
    <w:p w14:paraId="59F055A1" w14:textId="4C814CE2" w:rsidR="00D2761C" w:rsidRDefault="00D2761C" w:rsidP="00D2761C">
      <w:pPr>
        <w:pStyle w:val="Heading3"/>
        <w:rPr>
          <w:rFonts w:asciiTheme="minorHAnsi" w:eastAsiaTheme="minorEastAsia" w:hAnsiTheme="minorHAnsi" w:cstheme="minorBidi"/>
          <w:b w:val="0"/>
          <w:bCs w:val="0"/>
          <w:kern w:val="0"/>
        </w:rPr>
      </w:pPr>
      <w:r w:rsidRPr="00D2761C">
        <w:rPr>
          <w:rFonts w:asciiTheme="minorHAnsi" w:eastAsiaTheme="minorEastAsia" w:hAnsiTheme="minorHAnsi" w:cstheme="minorBidi"/>
          <w:b w:val="0"/>
          <w:bCs w:val="0"/>
          <w:kern w:val="0"/>
        </w:rPr>
        <w:t>Suppose it was important to keep the tanks at a constant temperature and that temperature control chambers are used for this purpose. Each chamber can contain multiple tanks. If 96 tanks are still available, how many chambers will you need and how many tanks per chamber are required for conducting a randomized complete block design? (Chambers are blocks) [4 pts]</w:t>
      </w:r>
      <w:r w:rsidRPr="00895602">
        <w:rPr>
          <w:rFonts w:asciiTheme="minorHAnsi" w:eastAsiaTheme="minorEastAsia" w:hAnsiTheme="minorHAnsi" w:cstheme="minorBidi"/>
          <w:b w:val="0"/>
          <w:bCs w:val="0"/>
          <w:kern w:val="0"/>
        </w:rPr>
        <w:t xml:space="preserve"> </w:t>
      </w:r>
    </w:p>
    <w:p w14:paraId="68439621" w14:textId="29F01608" w:rsidR="00E81978" w:rsidRDefault="00D2761C" w:rsidP="009363EC">
      <w:pPr>
        <w:pStyle w:val="Heading3"/>
      </w:pPr>
      <w:r>
        <w:t>Answer:</w:t>
      </w:r>
    </w:p>
    <w:p w14:paraId="7A89EB92" w14:textId="2E9C3B3E" w:rsidR="009363EC" w:rsidRDefault="009363EC" w:rsidP="009363EC">
      <w:r>
        <w:t>Experimental Units = (treatments) * (blocks)</w:t>
      </w:r>
    </w:p>
    <w:p w14:paraId="5625118E" w14:textId="54977D5D" w:rsidR="009363EC" w:rsidRDefault="009363EC" w:rsidP="009363EC">
      <w:pPr>
        <w:pStyle w:val="ListParagraph"/>
        <w:numPr>
          <w:ilvl w:val="0"/>
          <w:numId w:val="17"/>
        </w:numPr>
      </w:pPr>
      <w:r>
        <w:t xml:space="preserve">96 = </w:t>
      </w:r>
      <w:r w:rsidR="0036052D">
        <w:t>(ecotype) * (chemical) * (blocks)</w:t>
      </w:r>
    </w:p>
    <w:p w14:paraId="52B13E2A" w14:textId="042006F3" w:rsidR="0036052D" w:rsidRDefault="0036052D" w:rsidP="009363EC">
      <w:pPr>
        <w:pStyle w:val="ListParagraph"/>
        <w:numPr>
          <w:ilvl w:val="0"/>
          <w:numId w:val="17"/>
        </w:numPr>
      </w:pPr>
      <w:r>
        <w:lastRenderedPageBreak/>
        <w:t>96 = 6 * 4 * B</w:t>
      </w:r>
    </w:p>
    <w:p w14:paraId="5BB74815" w14:textId="7963153C" w:rsidR="0036052D" w:rsidRDefault="0036052D" w:rsidP="009363EC">
      <w:pPr>
        <w:pStyle w:val="ListParagraph"/>
        <w:numPr>
          <w:ilvl w:val="0"/>
          <w:numId w:val="17"/>
        </w:numPr>
      </w:pPr>
      <w:r>
        <w:t>96 = 24 * B</w:t>
      </w:r>
    </w:p>
    <w:p w14:paraId="6932A49E" w14:textId="7A2FF105" w:rsidR="0036052D" w:rsidRDefault="0036052D" w:rsidP="009363EC">
      <w:pPr>
        <w:pStyle w:val="ListParagraph"/>
        <w:numPr>
          <w:ilvl w:val="0"/>
          <w:numId w:val="17"/>
        </w:numPr>
      </w:pPr>
      <w:r>
        <w:t>B = 4</w:t>
      </w:r>
    </w:p>
    <w:p w14:paraId="1C3E47ED" w14:textId="515464A1" w:rsidR="0036052D" w:rsidRDefault="0036052D" w:rsidP="0036052D">
      <w:pPr>
        <w:ind w:firstLine="0"/>
      </w:pPr>
      <w:r>
        <w:t xml:space="preserve">We will need four chambers and each chamber will </w:t>
      </w:r>
      <w:r w:rsidR="005734FF">
        <w:t>need to hold 24 tanks, this is because there are 24 combinations of our treatments, so each block must have 24 tanks.</w:t>
      </w:r>
    </w:p>
    <w:p w14:paraId="2DA55A51" w14:textId="77777777" w:rsidR="00DD7EB9" w:rsidRDefault="00DD7EB9" w:rsidP="0036052D">
      <w:pPr>
        <w:ind w:firstLine="0"/>
      </w:pPr>
    </w:p>
    <w:p w14:paraId="29C1D835" w14:textId="25AF310F" w:rsidR="005734FF" w:rsidRDefault="005734FF" w:rsidP="005734FF">
      <w:pPr>
        <w:pStyle w:val="Heading1"/>
      </w:pPr>
      <w:r>
        <w:t>Question 2</w:t>
      </w:r>
    </w:p>
    <w:p w14:paraId="0C903157" w14:textId="64115F79" w:rsidR="005734FF" w:rsidRDefault="005734FF" w:rsidP="005734FF">
      <w:r>
        <w:t>“</w:t>
      </w:r>
      <w:r w:rsidR="00A61293">
        <w:t>A machine is used to fill 5-gallon metal containers with soft drink syrup. The response variable of interest is the amount of frothing (higher frothing implies greater syrup loss). Ideally, frothing will be close to zero which means no loss of syrup in the filling process. Suppose two factors are thought to influence frothing: A- nozzle type and B- filling speed and that 18 5-gallon tanks are available for the experiment. Assume that there are three levels of A: 1, 2, and 3 and three filling speeds: 100, 120 and 140 litres/minute. The table below provides the data from this experiment.</w:t>
      </w:r>
      <w:r w:rsidR="00D17F09">
        <w:t>”</w:t>
      </w:r>
    </w:p>
    <w:p w14:paraId="35BA7C25" w14:textId="3F570188" w:rsidR="00A61293" w:rsidRDefault="00A61293" w:rsidP="00A61293">
      <w:pPr>
        <w:ind w:firstLine="0"/>
        <w:jc w:val="center"/>
      </w:pPr>
      <w:r w:rsidRPr="00A61293">
        <w:rPr>
          <w:noProof/>
        </w:rPr>
        <w:drawing>
          <wp:inline distT="0" distB="0" distL="0" distR="0" wp14:anchorId="07E2A789" wp14:editId="07A3C0A9">
            <wp:extent cx="5943600" cy="15436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1543685"/>
                    </a:xfrm>
                    <a:prstGeom prst="rect">
                      <a:avLst/>
                    </a:prstGeom>
                  </pic:spPr>
                </pic:pic>
              </a:graphicData>
            </a:graphic>
          </wp:inline>
        </w:drawing>
      </w:r>
    </w:p>
    <w:p w14:paraId="12C1800B" w14:textId="77777777" w:rsidR="005734FF" w:rsidRDefault="005734FF" w:rsidP="005734FF">
      <w:pPr>
        <w:pStyle w:val="Heading2"/>
      </w:pPr>
      <w:r>
        <w:lastRenderedPageBreak/>
        <w:t>Part A</w:t>
      </w:r>
    </w:p>
    <w:p w14:paraId="2459EAA2" w14:textId="4D154A48" w:rsidR="005734FF" w:rsidRPr="00FE3F59" w:rsidRDefault="000E1E79" w:rsidP="005734FF">
      <w:pPr>
        <w:pStyle w:val="Heading3"/>
        <w:rPr>
          <w:rFonts w:asciiTheme="minorHAnsi" w:eastAsiaTheme="minorEastAsia" w:hAnsiTheme="minorHAnsi" w:cstheme="minorBidi"/>
          <w:b w:val="0"/>
          <w:bCs w:val="0"/>
          <w:kern w:val="0"/>
        </w:rPr>
      </w:pPr>
      <w:r w:rsidRPr="00FE3F59">
        <w:rPr>
          <w:b w:val="0"/>
          <w:bCs w:val="0"/>
        </w:rPr>
        <w:t>Suppose you are told that the design used to collect the data was a two-factor completely randomized design. Explain the randomization process. [3 pts]</w:t>
      </w:r>
    </w:p>
    <w:p w14:paraId="288B0B04" w14:textId="77777777" w:rsidR="005734FF" w:rsidRDefault="005734FF" w:rsidP="005734FF">
      <w:pPr>
        <w:pStyle w:val="Heading3"/>
      </w:pPr>
      <w:r>
        <w:t>Answer:</w:t>
      </w:r>
    </w:p>
    <w:p w14:paraId="1A0A5E3E" w14:textId="753A800C" w:rsidR="000E1E79" w:rsidRDefault="000E1E79" w:rsidP="000E1E79">
      <w:r>
        <w:t>There are 18 tanks available for the experiment, our factors being applied are the three filling speeds, and three nozzle types.</w:t>
      </w:r>
      <w:r w:rsidR="001F4F4F">
        <w:t xml:space="preserve"> This means we have exactly nine total combinations</w:t>
      </w:r>
      <w:r w:rsidR="000F4CE5">
        <w:t xml:space="preserve"> and therefore </w:t>
      </w:r>
      <w:r w:rsidR="00BB3FF7">
        <w:t>9 total treatments, we now construct a list of these 9 treatments</w:t>
      </w:r>
      <w:r w:rsidR="000F4CE5">
        <w:t xml:space="preserve">. </w:t>
      </w:r>
      <w:r w:rsidR="00BB3FF7">
        <w:t>Then</w:t>
      </w:r>
      <w:r w:rsidR="000F4CE5">
        <w:t xml:space="preserve"> we randomly select a treatment and randomly select a tank and then pair them together, removing the treatment from our list as we go. When our list of treatments is empty, we ‘reset’ the list to its original state and </w:t>
      </w:r>
      <w:r w:rsidR="00BB3FF7">
        <w:t>repeat the process</w:t>
      </w:r>
      <w:r w:rsidR="000F4CE5">
        <w:t xml:space="preserve"> until we are out of tanks</w:t>
      </w:r>
      <w:r w:rsidR="00BB3FF7">
        <w:t xml:space="preserve"> to pair</w:t>
      </w:r>
      <w:r w:rsidR="000F4CE5">
        <w:t xml:space="preserve">. In this case it will take exactly two cycles and there will be exactly two tanks for every </w:t>
      </w:r>
      <w:r w:rsidR="00BB3FF7">
        <w:t>treatment combination</w:t>
      </w:r>
      <w:r w:rsidR="000F4CE5">
        <w:t xml:space="preserve">. This can be easily done in R by constructing the list of </w:t>
      </w:r>
      <w:r w:rsidR="00BB3FF7">
        <w:t>all possible treatments</w:t>
      </w:r>
      <w:r w:rsidR="000F4CE5">
        <w:t xml:space="preserve"> as described and applying the ‘</w:t>
      </w:r>
      <w:r w:rsidR="00BB3FF7">
        <w:t xml:space="preserve">sample’ </w:t>
      </w:r>
      <w:r w:rsidR="000F4CE5">
        <w:t>function</w:t>
      </w:r>
      <w:r w:rsidR="00BB3FF7">
        <w:t xml:space="preserve"> without replacement</w:t>
      </w:r>
      <w:r w:rsidR="00FE3F59">
        <w:t xml:space="preserve"> onto a list of tanks</w:t>
      </w:r>
      <w:r w:rsidR="000F4CE5">
        <w:t>.</w:t>
      </w:r>
    </w:p>
    <w:p w14:paraId="47C4C74B" w14:textId="5276AB0B" w:rsidR="000E1E79" w:rsidRDefault="000E1E79" w:rsidP="000E1E79">
      <w:pPr>
        <w:pStyle w:val="Heading2"/>
      </w:pPr>
      <w:r>
        <w:t>Part B</w:t>
      </w:r>
    </w:p>
    <w:p w14:paraId="4BCCA1C9" w14:textId="0467696D" w:rsidR="00FE3F59" w:rsidRDefault="00FE3F59" w:rsidP="000E1E79">
      <w:pPr>
        <w:pStyle w:val="Heading3"/>
        <w:rPr>
          <w:b w:val="0"/>
          <w:bCs w:val="0"/>
        </w:rPr>
      </w:pPr>
      <w:r w:rsidRPr="00FE3F59">
        <w:rPr>
          <w:b w:val="0"/>
          <w:bCs w:val="0"/>
        </w:rPr>
        <w:t xml:space="preserve">The output below is the result of using R to analyze the data. Answer the following regarding the output: </w:t>
      </w:r>
    </w:p>
    <w:p w14:paraId="0E442011" w14:textId="36930F41" w:rsidR="00FE3F59" w:rsidRPr="00FE3F59" w:rsidRDefault="00FE3F59" w:rsidP="00FE3F59">
      <w:pPr>
        <w:ind w:firstLine="0"/>
        <w:jc w:val="center"/>
      </w:pPr>
      <w:r w:rsidRPr="00FE3F59">
        <w:rPr>
          <w:noProof/>
        </w:rPr>
        <w:drawing>
          <wp:inline distT="0" distB="0" distL="0" distR="0" wp14:anchorId="42BD0CDA" wp14:editId="68796F35">
            <wp:extent cx="5943600" cy="1254125"/>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5943600" cy="1254125"/>
                    </a:xfrm>
                    <a:prstGeom prst="rect">
                      <a:avLst/>
                    </a:prstGeom>
                  </pic:spPr>
                </pic:pic>
              </a:graphicData>
            </a:graphic>
          </wp:inline>
        </w:drawing>
      </w:r>
    </w:p>
    <w:p w14:paraId="2143A50B" w14:textId="2259E6E5" w:rsidR="000E1E79" w:rsidRDefault="00021FD4" w:rsidP="000E1E79">
      <w:pPr>
        <w:pStyle w:val="Heading3"/>
        <w:rPr>
          <w:b w:val="0"/>
          <w:bCs w:val="0"/>
        </w:rPr>
      </w:pPr>
      <w:r>
        <w:lastRenderedPageBreak/>
        <w:t>Part I</w:t>
      </w:r>
      <w:r w:rsidR="000E1E79">
        <w:t>:</w:t>
      </w:r>
      <w:r>
        <w:t xml:space="preserve"> </w:t>
      </w:r>
      <w:r w:rsidRPr="00021FD4">
        <w:rPr>
          <w:b w:val="0"/>
          <w:bCs w:val="0"/>
        </w:rPr>
        <w:t xml:space="preserve">What set of hypotheses is being tested with the p-value corresponding to Nozzle:Speed? Offer a practical interpretation of the test result assuming </w:t>
      </w:r>
      <w:r w:rsidRPr="00021FD4">
        <w:rPr>
          <w:b w:val="0"/>
          <w:bCs w:val="0"/>
        </w:rPr>
        <w:sym w:font="Symbol" w:char="F061"/>
      </w:r>
      <w:r w:rsidRPr="00021FD4">
        <w:rPr>
          <w:b w:val="0"/>
          <w:bCs w:val="0"/>
        </w:rPr>
        <w:t xml:space="preserve"> </w:t>
      </w:r>
      <w:r w:rsidRPr="00021FD4">
        <w:rPr>
          <w:b w:val="0"/>
          <w:bCs w:val="0"/>
        </w:rPr>
        <w:sym w:font="Symbol" w:char="F03D"/>
      </w:r>
      <w:r w:rsidRPr="00021FD4">
        <w:rPr>
          <w:b w:val="0"/>
          <w:bCs w:val="0"/>
        </w:rPr>
        <w:t xml:space="preserve"> 0.05 . Given this result, what would be your next step so that you can further explain this result? [7 pts – 2 hypotheses, 3 for interpretation, 2 for next steps]</w:t>
      </w:r>
    </w:p>
    <w:p w14:paraId="34DC57A0" w14:textId="1EBA934A" w:rsidR="00021FD4" w:rsidRDefault="00021FD4" w:rsidP="00021FD4">
      <w:pPr>
        <w:ind w:left="720"/>
      </w:pPr>
      <w:r w:rsidRPr="00021FD4">
        <w:rPr>
          <w:b/>
          <w:bCs/>
        </w:rPr>
        <w:t>Answer</w:t>
      </w:r>
      <w:r>
        <w:t xml:space="preserve">: The hypothesis being tested is if </w:t>
      </w:r>
      <w:r w:rsidR="000C68EE">
        <w:t xml:space="preserve">whether the interaction between the factors is equal to zero. </w:t>
      </w:r>
      <w:r>
        <w:t>Our p-value for Nozzle:Speed is well below 0.05, this means that there is a significant interaction between Nozzle type and Speed. This invalidates our</w:t>
      </w:r>
      <w:r w:rsidR="000C68EE">
        <w:t xml:space="preserve"> </w:t>
      </w:r>
      <w:r w:rsidR="00416E1E">
        <w:t>individual</w:t>
      </w:r>
      <w:r>
        <w:t xml:space="preserve"> p-values for Nozzle and Speed</w:t>
      </w:r>
      <w:r w:rsidR="000C68EE">
        <w:t>. To investigate this further we should create a main effect plot and interaction plot, we</w:t>
      </w:r>
      <w:r w:rsidR="00416E1E">
        <w:t xml:space="preserve"> can interpret</w:t>
      </w:r>
      <w:r w:rsidR="000C68EE">
        <w:t xml:space="preserve"> these plots to then </w:t>
      </w:r>
      <w:r w:rsidR="00416E1E">
        <w:t xml:space="preserve">inform a contrast approach, and/or apply a Tukey’s </w:t>
      </w:r>
      <w:r w:rsidR="00B131C0">
        <w:t>cell mean comparison</w:t>
      </w:r>
      <w:r w:rsidR="00416E1E">
        <w:t>. This allows us to narrow down and explain the specific interactions and</w:t>
      </w:r>
      <w:r w:rsidR="008E25FC">
        <w:t>/or</w:t>
      </w:r>
      <w:r w:rsidR="00416E1E">
        <w:t xml:space="preserve"> identify if there is a</w:t>
      </w:r>
      <w:r w:rsidR="00B131C0">
        <w:t xml:space="preserve"> true difference in means</w:t>
      </w:r>
      <w:r w:rsidR="00416E1E">
        <w:t>.</w:t>
      </w:r>
    </w:p>
    <w:p w14:paraId="02C880D6" w14:textId="4D12A741" w:rsidR="00021FD4" w:rsidRDefault="00021FD4" w:rsidP="00021FD4">
      <w:pPr>
        <w:pStyle w:val="Heading3"/>
        <w:rPr>
          <w:b w:val="0"/>
          <w:bCs w:val="0"/>
        </w:rPr>
      </w:pPr>
      <w:r>
        <w:t xml:space="preserve">Part II: </w:t>
      </w:r>
      <w:r w:rsidR="004864B5" w:rsidRPr="004864B5">
        <w:rPr>
          <w:b w:val="0"/>
          <w:bCs w:val="0"/>
        </w:rPr>
        <w:t>What feature of the design provides 9 df for the Residuals? [3 pts</w:t>
      </w:r>
      <w:r w:rsidRPr="00021FD4">
        <w:rPr>
          <w:b w:val="0"/>
          <w:bCs w:val="0"/>
        </w:rPr>
        <w:t>]</w:t>
      </w:r>
    </w:p>
    <w:p w14:paraId="610337CE" w14:textId="228AAD0C" w:rsidR="00021FD4" w:rsidRPr="00021FD4" w:rsidRDefault="00021FD4" w:rsidP="00021FD4">
      <w:pPr>
        <w:ind w:left="720"/>
      </w:pPr>
      <w:r w:rsidRPr="00021FD4">
        <w:rPr>
          <w:b/>
          <w:bCs/>
        </w:rPr>
        <w:t>Answer</w:t>
      </w:r>
      <w:r>
        <w:t>:</w:t>
      </w:r>
      <w:r w:rsidR="00724F0D">
        <w:t xml:space="preserve"> This is because it</w:t>
      </w:r>
      <w:r w:rsidR="004864B5">
        <w:t xml:space="preserve"> is a </w:t>
      </w:r>
      <w:r w:rsidR="00724F0D">
        <w:t>two-factor</w:t>
      </w:r>
      <w:r w:rsidR="004864B5">
        <w:t xml:space="preserve"> design, this multiplies the levels of each factor together to create </w:t>
      </w:r>
      <w:r w:rsidR="00724F0D">
        <w:t xml:space="preserve">a total </w:t>
      </w:r>
      <w:r w:rsidR="004864B5">
        <w:t>9 degrees of freedom.</w:t>
      </w:r>
      <w:r w:rsidR="00724F0D">
        <w:t xml:space="preserve"> The function call in R contained both Nozzle and Speed as well as their interaction.</w:t>
      </w:r>
    </w:p>
    <w:p w14:paraId="5380BE2B" w14:textId="6EB578C8" w:rsidR="00021FD4" w:rsidRDefault="00021FD4" w:rsidP="00021FD4">
      <w:pPr>
        <w:pStyle w:val="Heading3"/>
        <w:rPr>
          <w:b w:val="0"/>
          <w:bCs w:val="0"/>
        </w:rPr>
      </w:pPr>
      <w:r>
        <w:t>Part</w:t>
      </w:r>
      <w:r w:rsidR="004843FC">
        <w:t xml:space="preserve"> </w:t>
      </w:r>
      <w:r>
        <w:t xml:space="preserve">III: </w:t>
      </w:r>
      <w:r w:rsidR="004843FC" w:rsidRPr="004843FC">
        <w:rPr>
          <w:b w:val="0"/>
          <w:bCs w:val="0"/>
        </w:rPr>
        <w:t>The mean frothing score when the Speed is 140 and the Nozzle type is 2 is 10. Give a practical interpretation of the square root of the MSE Residuals as it relates to this combination of Speed and Nozzle type. [4 pts]</w:t>
      </w:r>
    </w:p>
    <w:p w14:paraId="0D0C4A6C" w14:textId="7426DC88" w:rsidR="00021FD4" w:rsidRPr="00021FD4" w:rsidRDefault="00021FD4" w:rsidP="00021FD4">
      <w:pPr>
        <w:ind w:left="720"/>
      </w:pPr>
      <w:r w:rsidRPr="00021FD4">
        <w:rPr>
          <w:b/>
          <w:bCs/>
        </w:rPr>
        <w:t>Answer</w:t>
      </w:r>
      <w:r>
        <w:t xml:space="preserve">: </w:t>
      </w:r>
      <w:r w:rsidR="004843FC">
        <w:t xml:space="preserve">This MSE residual has a square root of </w:t>
      </w:r>
      <w:r w:rsidR="004843FC" w:rsidRPr="004843FC">
        <w:t>2.66</w:t>
      </w:r>
      <w:r w:rsidR="004843FC">
        <w:t xml:space="preserve">, this means that the average </w:t>
      </w:r>
      <w:r w:rsidR="00DB7FC8">
        <w:t xml:space="preserve">response recorded was </w:t>
      </w:r>
      <w:r w:rsidR="00DB7FC8" w:rsidRPr="00DB7FC8">
        <w:rPr>
          <w:b/>
          <w:bCs/>
        </w:rPr>
        <w:t>±</w:t>
      </w:r>
      <w:r w:rsidR="00DB7FC8">
        <w:t xml:space="preserve"> 2.66 from the regression line. Without knowing the specific regression line, and quickly looking at the given </w:t>
      </w:r>
      <w:r w:rsidR="0009763E">
        <w:t>data</w:t>
      </w:r>
      <w:r w:rsidR="00DB7FC8">
        <w:t xml:space="preserve">, we can presume </w:t>
      </w:r>
      <w:r w:rsidR="0009763E">
        <w:t>a froth value close to</w:t>
      </w:r>
      <w:r w:rsidR="00DB7FC8">
        <w:t xml:space="preserve"> 12.66 </w:t>
      </w:r>
      <w:r w:rsidR="0009763E">
        <w:t xml:space="preserve">was predicted by the model </w:t>
      </w:r>
      <w:r w:rsidR="00DB7FC8">
        <w:t>for speed 140 nozzle type 2</w:t>
      </w:r>
      <w:r w:rsidR="0009763E">
        <w:t>.</w:t>
      </w:r>
    </w:p>
    <w:p w14:paraId="437536EA" w14:textId="77777777" w:rsidR="00021FD4" w:rsidRPr="00021FD4" w:rsidRDefault="00021FD4" w:rsidP="00021FD4">
      <w:pPr>
        <w:ind w:firstLine="0"/>
      </w:pPr>
    </w:p>
    <w:p w14:paraId="653DD0E7" w14:textId="77777777" w:rsidR="00021FD4" w:rsidRDefault="00021FD4" w:rsidP="000E1E79"/>
    <w:p w14:paraId="5ED32704" w14:textId="4E39C58B" w:rsidR="000E1E79" w:rsidRDefault="000E1E79" w:rsidP="000E1E79">
      <w:pPr>
        <w:pStyle w:val="Heading2"/>
      </w:pPr>
      <w:r>
        <w:t>Part C</w:t>
      </w:r>
    </w:p>
    <w:p w14:paraId="658CB7C4" w14:textId="75092582" w:rsidR="000E1E79" w:rsidRDefault="003550D3" w:rsidP="000E1E79">
      <w:pPr>
        <w:pStyle w:val="Heading3"/>
        <w:rPr>
          <w:rFonts w:asciiTheme="minorHAnsi" w:eastAsiaTheme="minorEastAsia" w:hAnsiTheme="minorHAnsi" w:cstheme="minorBidi"/>
          <w:b w:val="0"/>
          <w:bCs w:val="0"/>
          <w:kern w:val="0"/>
        </w:rPr>
      </w:pPr>
      <w:r w:rsidRPr="0009763E">
        <w:rPr>
          <w:noProof/>
        </w:rPr>
        <w:drawing>
          <wp:anchor distT="0" distB="0" distL="114300" distR="114300" simplePos="0" relativeHeight="251659264" behindDoc="0" locked="0" layoutInCell="1" allowOverlap="1" wp14:anchorId="523E6EE4" wp14:editId="68912EB1">
            <wp:simplePos x="0" y="0"/>
            <wp:positionH relativeFrom="margin">
              <wp:posOffset>914400</wp:posOffset>
            </wp:positionH>
            <wp:positionV relativeFrom="paragraph">
              <wp:posOffset>2392045</wp:posOffset>
            </wp:positionV>
            <wp:extent cx="4192905" cy="3895725"/>
            <wp:effectExtent l="0" t="0" r="0" b="9525"/>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2905" cy="3895725"/>
                    </a:xfrm>
                    <a:prstGeom prst="rect">
                      <a:avLst/>
                    </a:prstGeom>
                  </pic:spPr>
                </pic:pic>
              </a:graphicData>
            </a:graphic>
            <wp14:sizeRelH relativeFrom="margin">
              <wp14:pctWidth>0</wp14:pctWidth>
            </wp14:sizeRelH>
            <wp14:sizeRelV relativeFrom="margin">
              <wp14:pctHeight>0</wp14:pctHeight>
            </wp14:sizeRelV>
          </wp:anchor>
        </w:drawing>
      </w:r>
      <w:r w:rsidR="0009763E" w:rsidRPr="0009763E">
        <w:rPr>
          <w:rFonts w:asciiTheme="minorHAnsi" w:eastAsiaTheme="minorEastAsia" w:hAnsiTheme="minorHAnsi" w:cstheme="minorBidi"/>
          <w:b w:val="0"/>
          <w:bCs w:val="0"/>
          <w:kern w:val="0"/>
        </w:rPr>
        <w:t>Someone who doesn’t know as much about statistics as you do, produced a main effects plot for Filling Speed in order to show others that it really doesn’t matter what Filling Speed one operates at if the goal is to have minimal frothing. This person, who has not taken STAT 4025/5025, concludes that “filling speed doesn’t impact frothing and so don’t worry about the speed at which the containers are filled”. Explain why this statement is not exactly correct. In your explanation, use both a hypothesis test as well as an appropriate plot. [6 pts – 3 for appropriate plot and 3 for the appropriate test]</w:t>
      </w:r>
      <w:r w:rsidR="000E1E79" w:rsidRPr="00895602">
        <w:rPr>
          <w:rFonts w:asciiTheme="minorHAnsi" w:eastAsiaTheme="minorEastAsia" w:hAnsiTheme="minorHAnsi" w:cstheme="minorBidi"/>
          <w:b w:val="0"/>
          <w:bCs w:val="0"/>
          <w:kern w:val="0"/>
        </w:rPr>
        <w:t xml:space="preserve"> </w:t>
      </w:r>
    </w:p>
    <w:p w14:paraId="16A19AB1" w14:textId="0EE151BB" w:rsidR="0009763E" w:rsidRPr="0009763E" w:rsidRDefault="0009763E" w:rsidP="0009763E">
      <w:pPr>
        <w:jc w:val="center"/>
      </w:pPr>
    </w:p>
    <w:p w14:paraId="0AC27002" w14:textId="375AE10B" w:rsidR="000E1E79" w:rsidRDefault="000E1E79" w:rsidP="00571DB5">
      <w:pPr>
        <w:pStyle w:val="Heading3"/>
        <w:ind w:firstLine="0"/>
      </w:pPr>
      <w:r>
        <w:lastRenderedPageBreak/>
        <w:t>Answer:</w:t>
      </w:r>
    </w:p>
    <w:p w14:paraId="6F973E75" w14:textId="447E60E1" w:rsidR="0009763E" w:rsidRDefault="003550D3" w:rsidP="0009763E">
      <w:r w:rsidRPr="003550D3">
        <w:rPr>
          <w:noProof/>
        </w:rPr>
        <w:drawing>
          <wp:anchor distT="0" distB="0" distL="114300" distR="114300" simplePos="0" relativeHeight="251658240" behindDoc="1" locked="0" layoutInCell="1" allowOverlap="1" wp14:anchorId="36CF6888" wp14:editId="29AB0975">
            <wp:simplePos x="0" y="0"/>
            <wp:positionH relativeFrom="margin">
              <wp:align>center</wp:align>
            </wp:positionH>
            <wp:positionV relativeFrom="margin">
              <wp:posOffset>1352550</wp:posOffset>
            </wp:positionV>
            <wp:extent cx="4848225" cy="3927475"/>
            <wp:effectExtent l="0" t="0" r="9525"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8225" cy="3927475"/>
                    </a:xfrm>
                    <a:prstGeom prst="rect">
                      <a:avLst/>
                    </a:prstGeom>
                  </pic:spPr>
                </pic:pic>
              </a:graphicData>
            </a:graphic>
            <wp14:sizeRelH relativeFrom="margin">
              <wp14:pctWidth>0</wp14:pctWidth>
            </wp14:sizeRelH>
            <wp14:sizeRelV relativeFrom="margin">
              <wp14:pctHeight>0</wp14:pctHeight>
            </wp14:sizeRelV>
          </wp:anchor>
        </w:drawing>
      </w:r>
      <w:r w:rsidR="007F03A0">
        <w:t xml:space="preserve">Although </w:t>
      </w:r>
      <w:r>
        <w:t xml:space="preserve">they have the </w:t>
      </w:r>
      <w:r w:rsidR="007F03A0">
        <w:t xml:space="preserve">wrong plot, the wide interval for speed 100 already indicates that there could be other effects in play, as we know from the ANOVA table it is the interaction. </w:t>
      </w:r>
      <w:r>
        <w:t>So,</w:t>
      </w:r>
      <w:r w:rsidR="007F03A0">
        <w:t xml:space="preserve"> we will produce an interaction plot for the data</w:t>
      </w:r>
      <w:r>
        <w:t xml:space="preserve">: </w:t>
      </w:r>
    </w:p>
    <w:p w14:paraId="735ED921" w14:textId="691ACEDA" w:rsidR="003550D3" w:rsidRPr="0009763E" w:rsidRDefault="003550D3" w:rsidP="003550D3">
      <w:pPr>
        <w:jc w:val="center"/>
      </w:pPr>
    </w:p>
    <w:p w14:paraId="25844837" w14:textId="1DA4DA93" w:rsidR="000E1E79" w:rsidRDefault="003550D3" w:rsidP="000E1E79">
      <w:pPr>
        <w:ind w:firstLine="0"/>
      </w:pPr>
      <w:r>
        <w:t xml:space="preserve">Here the interaction plot shows a distinct interaction between nozzle type and speed. The wide interval shown on the original plot is clearly explained as speed 100 is </w:t>
      </w:r>
      <w:r w:rsidR="00B131C0">
        <w:t xml:space="preserve">being </w:t>
      </w:r>
      <w:r>
        <w:t xml:space="preserve">influenced by nozzle type, and with </w:t>
      </w:r>
      <w:r w:rsidR="00E515C4">
        <w:t xml:space="preserve">nozzle 3 being substantially worse than nozzles 1 and 2. We also see that at higher speeds nozzle 3 begins to increase in its effectiveness and overtakes nozzle 1. Each speed has a different best nozzle(s) showing that </w:t>
      </w:r>
      <w:r w:rsidR="00B131C0">
        <w:t xml:space="preserve">all </w:t>
      </w:r>
      <w:r w:rsidR="00E515C4">
        <w:t>speed</w:t>
      </w:r>
      <w:r w:rsidR="00B131C0">
        <w:t>s have</w:t>
      </w:r>
      <w:r w:rsidR="00E515C4">
        <w:t xml:space="preserve"> </w:t>
      </w:r>
      <w:r w:rsidR="00B131C0">
        <w:t xml:space="preserve">some </w:t>
      </w:r>
      <w:r w:rsidR="00E515C4">
        <w:t xml:space="preserve">interaction with nozzle type. </w:t>
      </w:r>
      <w:r w:rsidR="00B131C0">
        <w:t>To test this hypothesis, we can perform a TukeyHSD test, and identify if all nozzles and speeds have a true difference. Doing so we get the following output:</w:t>
      </w:r>
    </w:p>
    <w:p w14:paraId="58620395" w14:textId="1250659B" w:rsidR="00B131C0" w:rsidRDefault="00B131C0" w:rsidP="000E1E79">
      <w:pPr>
        <w:ind w:firstLine="0"/>
      </w:pPr>
      <w:r w:rsidRPr="00B131C0">
        <w:rPr>
          <w:noProof/>
        </w:rPr>
        <w:lastRenderedPageBreak/>
        <w:drawing>
          <wp:anchor distT="0" distB="0" distL="114300" distR="114300" simplePos="0" relativeHeight="251660288" behindDoc="0" locked="0" layoutInCell="1" allowOverlap="1" wp14:anchorId="12AB92AC" wp14:editId="5CFDADF1">
            <wp:simplePos x="0" y="0"/>
            <wp:positionH relativeFrom="margin">
              <wp:align>center</wp:align>
            </wp:positionH>
            <wp:positionV relativeFrom="paragraph">
              <wp:posOffset>0</wp:posOffset>
            </wp:positionV>
            <wp:extent cx="3820058" cy="2362530"/>
            <wp:effectExtent l="0" t="0" r="0" b="0"/>
            <wp:wrapTopAndBottom/>
            <wp:docPr id="6" name="Picture 6"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0058" cy="2362530"/>
                    </a:xfrm>
                    <a:prstGeom prst="rect">
                      <a:avLst/>
                    </a:prstGeom>
                  </pic:spPr>
                </pic:pic>
              </a:graphicData>
            </a:graphic>
          </wp:anchor>
        </w:drawing>
      </w:r>
      <w:r w:rsidR="007A1130">
        <w:t xml:space="preserve">We see that overall speed does in fact not have a significant impact on the frothing, but nozzle selection does. However, we know that speed 100 seemed to have the widest variation and most interaction. Looking </w:t>
      </w:r>
      <w:r w:rsidR="00675193">
        <w:t xml:space="preserve">more closely at the specific p-values we do </w:t>
      </w:r>
      <w:r w:rsidR="006A1362">
        <w:t>affirm</w:t>
      </w:r>
      <w:r w:rsidR="00675193">
        <w:t xml:space="preserve"> that nozzle choice is</w:t>
      </w:r>
      <w:r w:rsidR="006A1362">
        <w:t xml:space="preserve"> </w:t>
      </w:r>
      <w:r w:rsidR="00675193">
        <w:t>important, but we also see that for nozzle 3</w:t>
      </w:r>
      <w:r w:rsidR="00B64465">
        <w:t>,</w:t>
      </w:r>
      <w:r w:rsidR="00675193">
        <w:t xml:space="preserve"> speed </w:t>
      </w:r>
      <w:r w:rsidR="006A1362">
        <w:t>can</w:t>
      </w:r>
      <w:r w:rsidR="00675193">
        <w:t xml:space="preserve"> make a significant difference. </w:t>
      </w:r>
    </w:p>
    <w:p w14:paraId="461038FB" w14:textId="55FF8E6E" w:rsidR="007A1130" w:rsidRDefault="008648F0" w:rsidP="007A1130">
      <w:pPr>
        <w:ind w:firstLine="0"/>
        <w:jc w:val="center"/>
      </w:pPr>
      <w:r>
        <w:t>Comparison</w:t>
      </w:r>
      <w:r>
        <w:tab/>
        <w:t xml:space="preserve"> |        P-Val</w:t>
      </w:r>
    </w:p>
    <w:p w14:paraId="4D74B3D7" w14:textId="472C86B3" w:rsidR="007A1130" w:rsidRDefault="007A1130" w:rsidP="007A1130">
      <w:pPr>
        <w:ind w:firstLine="0"/>
        <w:jc w:val="center"/>
      </w:pPr>
      <w:r>
        <w:t>S120:N3-S100:N3</w:t>
      </w:r>
      <w:r w:rsidR="008648F0">
        <w:tab/>
        <w:t>|</w:t>
      </w:r>
      <w:r w:rsidR="008648F0">
        <w:tab/>
      </w:r>
      <w:r>
        <w:t>0.0661415</w:t>
      </w:r>
    </w:p>
    <w:p w14:paraId="2806AC8E" w14:textId="5EA580FE" w:rsidR="007A1130" w:rsidRDefault="007A1130" w:rsidP="007A1130">
      <w:pPr>
        <w:ind w:firstLine="0"/>
        <w:jc w:val="center"/>
      </w:pPr>
      <w:r>
        <w:t>S140:N3-S100:N3</w:t>
      </w:r>
      <w:r w:rsidR="008648F0">
        <w:tab/>
        <w:t>|</w:t>
      </w:r>
      <w:r w:rsidR="008648F0">
        <w:tab/>
      </w:r>
      <w:r>
        <w:t>0.0057597</w:t>
      </w:r>
    </w:p>
    <w:p w14:paraId="236A8032" w14:textId="64532F7A" w:rsidR="000E1E79" w:rsidRDefault="006A1362" w:rsidP="00675193">
      <w:pPr>
        <w:ind w:firstLine="0"/>
      </w:pPr>
      <w:r>
        <w:t>Overall,</w:t>
      </w:r>
      <w:r w:rsidR="00675193">
        <w:t xml:space="preserve"> the student’s conclusions wer</w:t>
      </w:r>
      <w:r>
        <w:t>e not</w:t>
      </w:r>
      <w:r w:rsidR="00675193">
        <w:t xml:space="preserve"> </w:t>
      </w:r>
      <w:r>
        <w:t xml:space="preserve">incorrect- but </w:t>
      </w:r>
      <w:r w:rsidR="00675193">
        <w:t>they were incomplet</w:t>
      </w:r>
      <w:r>
        <w:t xml:space="preserve">e. </w:t>
      </w:r>
      <w:r>
        <w:rPr>
          <w:b/>
          <w:bCs/>
          <w:i/>
          <w:iCs/>
        </w:rPr>
        <w:t>O</w:t>
      </w:r>
      <w:r w:rsidRPr="006A1362">
        <w:rPr>
          <w:b/>
          <w:bCs/>
          <w:i/>
          <w:iCs/>
        </w:rPr>
        <w:t>n average</w:t>
      </w:r>
      <w:r w:rsidR="00675193">
        <w:t xml:space="preserve"> </w:t>
      </w:r>
      <w:r>
        <w:t xml:space="preserve">speed does not make a significant difference. However, there are important cases where speed does make a significant difference depending on the nozzle chosen, excluding this information leaves the conclusion incomplete. </w:t>
      </w:r>
    </w:p>
    <w:p w14:paraId="00E804FC" w14:textId="5409B161" w:rsidR="00800FAA" w:rsidRDefault="00800FAA" w:rsidP="00800FAA">
      <w:pPr>
        <w:pStyle w:val="Heading1"/>
      </w:pPr>
      <w:r>
        <w:t xml:space="preserve">Question </w:t>
      </w:r>
      <w:r w:rsidR="00D17F09">
        <w:t>3</w:t>
      </w:r>
    </w:p>
    <w:p w14:paraId="6013F8A8" w14:textId="7FE303E2" w:rsidR="00800FAA" w:rsidRDefault="00800FAA" w:rsidP="00800FAA">
      <w:r>
        <w:t>“</w:t>
      </w:r>
      <w:r w:rsidR="00D17F09">
        <w:t>An experiment was designed to investigate the effects of three factors, each at two levels, on a quality response related to the manufacturing of truck leaf springs. The factors were furnace temperature (A), furnace heating time (B) and transfer time between the furnace and the forming machine (C). Higher quality measures are better than lower values. A 2</w:t>
      </w:r>
      <w:r w:rsidR="00775276">
        <w:rPr>
          <w:vertAlign w:val="superscript"/>
        </w:rPr>
        <w:t>3</w:t>
      </w:r>
      <w:r w:rsidR="00D17F09">
        <w:t xml:space="preserve"> factorial </w:t>
      </w:r>
      <w:r w:rsidR="00D17F09">
        <w:lastRenderedPageBreak/>
        <w:t>experiment was run. Raw levels of the factors are A – 1840-1880; B – 23-25 seconds; C- 10-12 seconds. The data is given below.”</w:t>
      </w:r>
    </w:p>
    <w:p w14:paraId="0D6FF2CC" w14:textId="05EFB5F1" w:rsidR="00D17F09" w:rsidRDefault="00D17F09" w:rsidP="00D17F09">
      <w:pPr>
        <w:ind w:firstLine="0"/>
        <w:jc w:val="center"/>
      </w:pPr>
      <w:r w:rsidRPr="00D17F09">
        <w:rPr>
          <w:noProof/>
        </w:rPr>
        <w:drawing>
          <wp:inline distT="0" distB="0" distL="0" distR="0" wp14:anchorId="7016F1D1" wp14:editId="46B0C12D">
            <wp:extent cx="1638529" cy="1638529"/>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4"/>
                    <a:stretch>
                      <a:fillRect/>
                    </a:stretch>
                  </pic:blipFill>
                  <pic:spPr>
                    <a:xfrm>
                      <a:off x="0" y="0"/>
                      <a:ext cx="1638529" cy="1638529"/>
                    </a:xfrm>
                    <a:prstGeom prst="rect">
                      <a:avLst/>
                    </a:prstGeom>
                  </pic:spPr>
                </pic:pic>
              </a:graphicData>
            </a:graphic>
          </wp:inline>
        </w:drawing>
      </w:r>
    </w:p>
    <w:p w14:paraId="582382D1" w14:textId="35517184" w:rsidR="00D17F09" w:rsidRDefault="00D17F09" w:rsidP="00D17F09">
      <w:pPr>
        <w:ind w:firstLine="0"/>
        <w:jc w:val="center"/>
      </w:pPr>
      <w:r w:rsidRPr="00D17F09">
        <w:rPr>
          <w:noProof/>
        </w:rPr>
        <w:drawing>
          <wp:inline distT="0" distB="0" distL="0" distR="0" wp14:anchorId="107C9FBC" wp14:editId="1808AD6A">
            <wp:extent cx="4648849" cy="1114581"/>
            <wp:effectExtent l="0" t="0" r="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5"/>
                    <a:stretch>
                      <a:fillRect/>
                    </a:stretch>
                  </pic:blipFill>
                  <pic:spPr>
                    <a:xfrm>
                      <a:off x="0" y="0"/>
                      <a:ext cx="4648849" cy="1114581"/>
                    </a:xfrm>
                    <a:prstGeom prst="rect">
                      <a:avLst/>
                    </a:prstGeom>
                  </pic:spPr>
                </pic:pic>
              </a:graphicData>
            </a:graphic>
          </wp:inline>
        </w:drawing>
      </w:r>
    </w:p>
    <w:p w14:paraId="79373F50" w14:textId="77777777" w:rsidR="00800FAA" w:rsidRDefault="00800FAA" w:rsidP="00800FAA">
      <w:pPr>
        <w:pStyle w:val="Heading2"/>
      </w:pPr>
      <w:r>
        <w:t>Part A</w:t>
      </w:r>
    </w:p>
    <w:p w14:paraId="2D935996" w14:textId="08E0A404" w:rsidR="00775276" w:rsidRPr="00775276" w:rsidRDefault="00D17F09" w:rsidP="00775276">
      <w:pPr>
        <w:pStyle w:val="Heading3"/>
        <w:rPr>
          <w:rFonts w:asciiTheme="minorHAnsi" w:eastAsiaTheme="minorEastAsia" w:hAnsiTheme="minorHAnsi" w:cstheme="minorBidi"/>
          <w:b w:val="0"/>
          <w:bCs w:val="0"/>
          <w:kern w:val="0"/>
        </w:rPr>
      </w:pPr>
      <w:r w:rsidRPr="00D17F09">
        <w:rPr>
          <w:rFonts w:asciiTheme="minorHAnsi" w:eastAsiaTheme="minorEastAsia" w:hAnsiTheme="minorHAnsi" w:cstheme="minorBidi"/>
          <w:b w:val="0"/>
          <w:bCs w:val="0"/>
          <w:kern w:val="0"/>
        </w:rPr>
        <w:t>Show how to obtain the coded value of -1 from the natural units associated with the Heat_Time variable. [5 pts]</w:t>
      </w:r>
      <w:r w:rsidR="00800FAA" w:rsidRPr="00895602">
        <w:rPr>
          <w:rFonts w:asciiTheme="minorHAnsi" w:eastAsiaTheme="minorEastAsia" w:hAnsiTheme="minorHAnsi" w:cstheme="minorBidi"/>
          <w:b w:val="0"/>
          <w:bCs w:val="0"/>
          <w:kern w:val="0"/>
        </w:rPr>
        <w:t xml:space="preserve"> </w:t>
      </w:r>
    </w:p>
    <w:p w14:paraId="1E1853D6" w14:textId="77777777" w:rsidR="00800FAA" w:rsidRDefault="00800FAA" w:rsidP="00800FAA">
      <w:pPr>
        <w:pStyle w:val="Heading3"/>
      </w:pPr>
      <w:r>
        <w:t>Answer:</w:t>
      </w:r>
    </w:p>
    <w:p w14:paraId="2654FF07" w14:textId="04936892" w:rsidR="00800FAA" w:rsidRDefault="00775276" w:rsidP="00800FAA">
      <w:r>
        <w:t xml:space="preserve">With B representing the coded value for Heat_Time we can produce the coded value following </w:t>
      </w:r>
      <w:r w:rsidR="00E372E1">
        <w:t>the algorithm given for all responses</w:t>
      </w:r>
      <w:r w:rsidR="00CA43B1">
        <w:t>:</w:t>
      </w:r>
    </w:p>
    <w:p w14:paraId="569A83CD" w14:textId="27613295" w:rsidR="00E372E1" w:rsidRDefault="00E372E1" w:rsidP="00313230">
      <w:pPr>
        <w:pStyle w:val="ListParagraph"/>
        <w:numPr>
          <w:ilvl w:val="0"/>
          <w:numId w:val="17"/>
        </w:numPr>
      </w:pPr>
      <w:r>
        <w:t>Coded B = (response – median_response) / (0.5 * response_range)</w:t>
      </w:r>
    </w:p>
    <w:p w14:paraId="682D7011" w14:textId="51C4EE71" w:rsidR="00E372E1" w:rsidRDefault="00E372E1" w:rsidP="00313230">
      <w:pPr>
        <w:pStyle w:val="ListParagraph"/>
        <w:numPr>
          <w:ilvl w:val="0"/>
          <w:numId w:val="17"/>
        </w:numPr>
      </w:pPr>
      <w:r>
        <w:t>Coded B = ( R</w:t>
      </w:r>
      <w:r w:rsidRPr="00313230">
        <w:rPr>
          <w:vertAlign w:val="subscript"/>
        </w:rPr>
        <w:t>n</w:t>
      </w:r>
      <w:r>
        <w:t xml:space="preserve"> – 24) /  (0.5 * 2)</w:t>
      </w:r>
    </w:p>
    <w:p w14:paraId="679E0F90" w14:textId="596D54E4" w:rsidR="005734FF" w:rsidRDefault="00E372E1" w:rsidP="00313230">
      <w:pPr>
        <w:pStyle w:val="ListParagraph"/>
        <w:numPr>
          <w:ilvl w:val="0"/>
          <w:numId w:val="17"/>
        </w:numPr>
      </w:pPr>
      <w:r>
        <w:t>Coded B = ( R</w:t>
      </w:r>
      <w:r w:rsidRPr="00313230">
        <w:rPr>
          <w:vertAlign w:val="subscript"/>
        </w:rPr>
        <w:t>n</w:t>
      </w:r>
      <w:r>
        <w:t xml:space="preserve"> – 24)</w:t>
      </w:r>
      <w:r w:rsidR="00313230">
        <w:t xml:space="preserve"> / 1</w:t>
      </w:r>
    </w:p>
    <w:p w14:paraId="525E9302" w14:textId="2FCEB9B7" w:rsidR="00C90F2B" w:rsidRDefault="00C90F2B" w:rsidP="00313230">
      <w:pPr>
        <w:pStyle w:val="ListParagraph"/>
        <w:numPr>
          <w:ilvl w:val="0"/>
          <w:numId w:val="17"/>
        </w:numPr>
      </w:pPr>
      <w:r>
        <w:t>Coded B = 1 or -1</w:t>
      </w:r>
    </w:p>
    <w:p w14:paraId="5E05CCDF" w14:textId="26A78861" w:rsidR="00F137D5" w:rsidRPr="00645372" w:rsidRDefault="00313230" w:rsidP="00313230">
      <w:r>
        <w:t>If</w:t>
      </w:r>
      <w:r w:rsidR="00F137D5">
        <w:t xml:space="preserve"> the resultant </w:t>
      </w:r>
      <w:r w:rsidR="00F137D5" w:rsidRPr="00313230">
        <w:rPr>
          <w:rFonts w:cstheme="minorHAnsi"/>
        </w:rPr>
        <w:t>value</w:t>
      </w:r>
      <w:r w:rsidR="00C90F2B">
        <w:rPr>
          <w:rFonts w:cstheme="minorHAnsi"/>
        </w:rPr>
        <w:t xml:space="preserve"> is not </w:t>
      </w:r>
      <w:r w:rsidR="0072450A">
        <w:rPr>
          <w:rFonts w:cstheme="minorHAnsi"/>
        </w:rPr>
        <w:t xml:space="preserve">already </w:t>
      </w:r>
      <w:r w:rsidR="00C90F2B">
        <w:rPr>
          <w:rFonts w:cstheme="minorHAnsi"/>
        </w:rPr>
        <w:t xml:space="preserve">1 or -1 </w:t>
      </w:r>
      <w:r w:rsidR="0072450A">
        <w:rPr>
          <w:rFonts w:cstheme="minorHAnsi"/>
        </w:rPr>
        <w:t>then Coded(R)</w:t>
      </w:r>
      <w:r w:rsidR="00F137D5" w:rsidRPr="00313230">
        <w:rPr>
          <w:rFonts w:cstheme="minorHAnsi"/>
        </w:rPr>
        <w:t xml:space="preserve"> </w:t>
      </w:r>
      <w:r w:rsidRPr="00313230">
        <w:rPr>
          <w:rFonts w:cstheme="minorHAnsi"/>
        </w:rPr>
        <w:t>≤</w:t>
      </w:r>
      <w:r w:rsidR="00F137D5" w:rsidRPr="00313230">
        <w:rPr>
          <w:rFonts w:cstheme="minorHAnsi"/>
        </w:rPr>
        <w:t xml:space="preserve"> 0</w:t>
      </w:r>
      <w:r w:rsidR="00F137D5">
        <w:t xml:space="preserve"> it is </w:t>
      </w:r>
      <w:r w:rsidR="00F137D5" w:rsidRPr="0072450A">
        <w:rPr>
          <w:b/>
          <w:bCs/>
        </w:rPr>
        <w:t>represented</w:t>
      </w:r>
      <w:r w:rsidR="00F137D5">
        <w:t xml:space="preserve"> in the table as “--” or -1, otherwise it is </w:t>
      </w:r>
      <w:r w:rsidR="00F137D5" w:rsidRPr="0072450A">
        <w:rPr>
          <w:b/>
          <w:bCs/>
        </w:rPr>
        <w:t>represented</w:t>
      </w:r>
      <w:r w:rsidR="00F137D5">
        <w:t xml:space="preserve"> in the table as “++” or 1</w:t>
      </w:r>
      <w:r w:rsidR="0072450A">
        <w:t>. These non 1/-1 values can be used raw in other calculations</w:t>
      </w:r>
      <w:r w:rsidR="00F137D5">
        <w:t>.</w:t>
      </w:r>
      <w:r w:rsidR="00645372">
        <w:t xml:space="preserve"> The </w:t>
      </w:r>
      <w:r w:rsidR="00C90F2B">
        <w:t>treatments are administered, and</w:t>
      </w:r>
      <w:r w:rsidR="00645372">
        <w:t xml:space="preserve"> responses </w:t>
      </w:r>
      <w:r w:rsidR="00C90F2B">
        <w:t xml:space="preserve">recorded in </w:t>
      </w:r>
      <w:r w:rsidR="00C90F2B">
        <w:lastRenderedPageBreak/>
        <w:t xml:space="preserve">the </w:t>
      </w:r>
      <w:r w:rsidR="00645372">
        <w:t>order respective to the factorial mode</w:t>
      </w:r>
      <w:r w:rsidR="00C90F2B">
        <w:t>l.</w:t>
      </w:r>
      <w:r w:rsidR="00645372">
        <w:t xml:space="preserve"> </w:t>
      </w:r>
      <w:r w:rsidR="00C90F2B">
        <w:t>T</w:t>
      </w:r>
      <w:r w:rsidR="00645372">
        <w:t>hat is alternating code A, followed by twice that ordering for B, followed by twice the previous ordering and so forth.</w:t>
      </w:r>
      <w:r w:rsidR="00C90F2B">
        <w:t xml:space="preserve"> This covers all combinations of high and low factors.</w:t>
      </w:r>
    </w:p>
    <w:p w14:paraId="7D2388C9" w14:textId="4B690E44" w:rsidR="00313230" w:rsidRDefault="00313230" w:rsidP="00313230">
      <w:pPr>
        <w:pStyle w:val="Heading2"/>
      </w:pPr>
      <w:r>
        <w:t>Part B</w:t>
      </w:r>
    </w:p>
    <w:p w14:paraId="574377EF" w14:textId="0D3D18E2" w:rsidR="00313230" w:rsidRPr="00775276" w:rsidRDefault="00313230" w:rsidP="00313230">
      <w:pPr>
        <w:pStyle w:val="Heading3"/>
        <w:rPr>
          <w:rFonts w:asciiTheme="minorHAnsi" w:eastAsiaTheme="minorEastAsia" w:hAnsiTheme="minorHAnsi" w:cstheme="minorBidi"/>
          <w:b w:val="0"/>
          <w:bCs w:val="0"/>
          <w:kern w:val="0"/>
        </w:rPr>
      </w:pPr>
      <w:r w:rsidRPr="00313230">
        <w:rPr>
          <w:rFonts w:asciiTheme="minorHAnsi" w:eastAsiaTheme="minorEastAsia" w:hAnsiTheme="minorHAnsi" w:cstheme="minorBidi"/>
          <w:b w:val="0"/>
          <w:bCs w:val="0"/>
          <w:kern w:val="0"/>
        </w:rPr>
        <w:t>Provide the main effect plot for Heat_Time and interpret the estimated coefficient of - 4.75 provided in the table above – make sure that your interpretation of the slope is in terms of the natural units (ex. “As the heating time increases….”). [8 pts – 5 pts for the plot and 3 pts interpretation]</w:t>
      </w:r>
    </w:p>
    <w:p w14:paraId="525D01D6" w14:textId="77777777" w:rsidR="00313230" w:rsidRDefault="00313230" w:rsidP="00313230">
      <w:pPr>
        <w:pStyle w:val="Heading3"/>
      </w:pPr>
      <w:r>
        <w:t>Answer:</w:t>
      </w:r>
    </w:p>
    <w:p w14:paraId="74BFCCDF" w14:textId="6CEE385A" w:rsidR="00313230" w:rsidRDefault="00833B5F" w:rsidP="00833B5F">
      <w:pPr>
        <w:ind w:firstLine="0"/>
        <w:jc w:val="center"/>
      </w:pPr>
      <w:r w:rsidRPr="00833B5F">
        <w:rPr>
          <w:noProof/>
        </w:rPr>
        <w:drawing>
          <wp:inline distT="0" distB="0" distL="0" distR="0" wp14:anchorId="2CE67B8A" wp14:editId="13C7A413">
            <wp:extent cx="5019675" cy="402003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stretch>
                      <a:fillRect/>
                    </a:stretch>
                  </pic:blipFill>
                  <pic:spPr>
                    <a:xfrm>
                      <a:off x="0" y="0"/>
                      <a:ext cx="5035458" cy="4032670"/>
                    </a:xfrm>
                    <a:prstGeom prst="rect">
                      <a:avLst/>
                    </a:prstGeom>
                  </pic:spPr>
                </pic:pic>
              </a:graphicData>
            </a:graphic>
          </wp:inline>
        </w:drawing>
      </w:r>
    </w:p>
    <w:p w14:paraId="09F4D188" w14:textId="5D674920" w:rsidR="00833B5F" w:rsidRDefault="00833B5F" w:rsidP="00833B5F">
      <w:pPr>
        <w:ind w:firstLine="0"/>
      </w:pPr>
      <w:r>
        <w:tab/>
        <w:t xml:space="preserve">As shown in the above main effect plot, </w:t>
      </w:r>
      <w:r w:rsidR="00714B89">
        <w:t xml:space="preserve">lower </w:t>
      </w:r>
      <w:r>
        <w:t>heat time appears to produce generally better quality.</w:t>
      </w:r>
      <w:r w:rsidR="00714B89">
        <w:t xml:space="preserve"> The wide range hints towards a potential interaction.</w:t>
      </w:r>
      <w:r>
        <w:t xml:space="preserve"> Looking at the model summary we see there is </w:t>
      </w:r>
      <w:r w:rsidR="00025903">
        <w:t>a</w:t>
      </w:r>
      <w:r>
        <w:t xml:space="preserve"> significant (&lt; 0.</w:t>
      </w:r>
      <w:r w:rsidR="00025903">
        <w:t>10</w:t>
      </w:r>
      <w:r>
        <w:t>) interaction</w:t>
      </w:r>
      <w:r w:rsidR="00714B89">
        <w:t xml:space="preserve">. </w:t>
      </w:r>
      <w:r>
        <w:t xml:space="preserve">The estimated coefficient of -4.75 for </w:t>
      </w:r>
      <w:r>
        <w:lastRenderedPageBreak/>
        <w:t xml:space="preserve">Heat_Time supports what we find </w:t>
      </w:r>
      <w:r w:rsidR="00714B89">
        <w:t>in the main effect plot</w:t>
      </w:r>
      <w:r w:rsidR="004A7D54">
        <w:t>.</w:t>
      </w:r>
      <w:r w:rsidR="00714B89">
        <w:t xml:space="preserve"> As the heat time increases the </w:t>
      </w:r>
      <w:r w:rsidR="004A7D54">
        <w:t>estimated quality is reduced, the reducing factor has a slope of -4.75. In a regression equation</w:t>
      </w:r>
      <w:r w:rsidR="00720210">
        <w:t xml:space="preserve"> other factors could </w:t>
      </w:r>
      <w:r w:rsidR="004A7D54">
        <w:t>still result in an increasing response.</w:t>
      </w:r>
    </w:p>
    <w:p w14:paraId="4D57A328" w14:textId="7CEC1374" w:rsidR="00714B89" w:rsidRDefault="00714B89" w:rsidP="00714B89">
      <w:pPr>
        <w:pStyle w:val="Heading2"/>
      </w:pPr>
      <w:r>
        <w:t>Part C</w:t>
      </w:r>
    </w:p>
    <w:p w14:paraId="361B2507" w14:textId="542C1645" w:rsidR="00714B89" w:rsidRPr="00775276" w:rsidRDefault="00714B89" w:rsidP="00714B89">
      <w:pPr>
        <w:pStyle w:val="Heading3"/>
        <w:rPr>
          <w:rFonts w:asciiTheme="minorHAnsi" w:eastAsiaTheme="minorEastAsia" w:hAnsiTheme="minorHAnsi" w:cstheme="minorBidi"/>
          <w:b w:val="0"/>
          <w:bCs w:val="0"/>
          <w:kern w:val="0"/>
        </w:rPr>
      </w:pPr>
      <w:r w:rsidRPr="00714B89">
        <w:rPr>
          <w:rFonts w:asciiTheme="minorHAnsi" w:eastAsiaTheme="minorEastAsia" w:hAnsiTheme="minorHAnsi" w:cstheme="minorBidi"/>
          <w:b w:val="0"/>
          <w:bCs w:val="0"/>
          <w:kern w:val="0"/>
        </w:rPr>
        <w:t>This problem is what is known as a response surface problem. What is the fundamental differen</w:t>
      </w:r>
      <w:r w:rsidR="00720210">
        <w:rPr>
          <w:rFonts w:asciiTheme="minorHAnsi" w:eastAsiaTheme="minorEastAsia" w:hAnsiTheme="minorHAnsi" w:cstheme="minorBidi"/>
          <w:b w:val="0"/>
          <w:bCs w:val="0"/>
          <w:kern w:val="0"/>
        </w:rPr>
        <w:t>ce</w:t>
      </w:r>
      <w:r w:rsidRPr="00714B89">
        <w:rPr>
          <w:rFonts w:asciiTheme="minorHAnsi" w:eastAsiaTheme="minorEastAsia" w:hAnsiTheme="minorHAnsi" w:cstheme="minorBidi"/>
          <w:b w:val="0"/>
          <w:bCs w:val="0"/>
          <w:kern w:val="0"/>
        </w:rPr>
        <w:t xml:space="preserve"> in response surface problems </w:t>
      </w:r>
      <w:r w:rsidR="00720210">
        <w:rPr>
          <w:rFonts w:asciiTheme="minorHAnsi" w:eastAsiaTheme="minorEastAsia" w:hAnsiTheme="minorHAnsi" w:cstheme="minorBidi"/>
          <w:b w:val="0"/>
          <w:bCs w:val="0"/>
          <w:kern w:val="0"/>
        </w:rPr>
        <w:t>than</w:t>
      </w:r>
      <w:r w:rsidRPr="00714B89">
        <w:rPr>
          <w:rFonts w:asciiTheme="minorHAnsi" w:eastAsiaTheme="minorEastAsia" w:hAnsiTheme="minorHAnsi" w:cstheme="minorBidi"/>
          <w:b w:val="0"/>
          <w:bCs w:val="0"/>
          <w:kern w:val="0"/>
        </w:rPr>
        <w:t xml:space="preserve"> all of the other problems we have looked at this semester? [5 pts]</w:t>
      </w:r>
    </w:p>
    <w:p w14:paraId="4A683BCF" w14:textId="0D186F45" w:rsidR="00714B89" w:rsidRDefault="00714B89" w:rsidP="00714B89">
      <w:pPr>
        <w:pStyle w:val="Heading3"/>
      </w:pPr>
      <w:r>
        <w:t>Answer:</w:t>
      </w:r>
    </w:p>
    <w:p w14:paraId="0FC32B0F" w14:textId="62751B5E" w:rsidR="00714B89" w:rsidRDefault="00A460A9" w:rsidP="00A460A9">
      <w:r>
        <w:t xml:space="preserve">A response surface problem is when two effects are compared against a response </w:t>
      </w:r>
      <w:r w:rsidR="00B4289D">
        <w:t>AND</w:t>
      </w:r>
      <w:r>
        <w:t xml:space="preserve"> those two effects have some complex interaction. </w:t>
      </w:r>
      <w:r w:rsidR="00716F98">
        <w:t>Response surface problems are represented</w:t>
      </w:r>
      <w:r w:rsidR="00B4289D">
        <w:t xml:space="preserve"> in some 3-dimensional </w:t>
      </w:r>
      <w:r w:rsidR="00716F98">
        <w:t>model</w:t>
      </w:r>
      <w:r w:rsidR="00B4289D">
        <w:t xml:space="preserve"> (contour plot, three axis, etc.). Using the response surface method, we can identify the ‘sweet spot’ </w:t>
      </w:r>
      <w:r w:rsidR="0097453D">
        <w:t>for</w:t>
      </w:r>
      <w:r w:rsidR="00B4289D">
        <w:t xml:space="preserve"> combination factors, we can also find areas with the highest relative average</w:t>
      </w:r>
      <w:r w:rsidR="0097453D">
        <w:t xml:space="preserve"> (</w:t>
      </w:r>
      <w:r w:rsidR="00B4289D">
        <w:t>high robustness</w:t>
      </w:r>
      <w:r w:rsidR="0097453D">
        <w:t>)</w:t>
      </w:r>
      <w:r w:rsidR="00B4289D">
        <w:t>.</w:t>
      </w:r>
    </w:p>
    <w:p w14:paraId="29BA89FE" w14:textId="087F1408" w:rsidR="0097453D" w:rsidRDefault="0097453D" w:rsidP="0097453D">
      <w:pPr>
        <w:pStyle w:val="Heading2"/>
      </w:pPr>
      <w:r>
        <w:lastRenderedPageBreak/>
        <w:t>Part D</w:t>
      </w:r>
    </w:p>
    <w:p w14:paraId="744C9D94" w14:textId="28D12927" w:rsidR="0097453D" w:rsidRPr="00775276" w:rsidRDefault="0097453D" w:rsidP="0097453D">
      <w:pPr>
        <w:pStyle w:val="Heading3"/>
        <w:rPr>
          <w:rFonts w:asciiTheme="minorHAnsi" w:eastAsiaTheme="minorEastAsia" w:hAnsiTheme="minorHAnsi" w:cstheme="minorBidi"/>
          <w:b w:val="0"/>
          <w:bCs w:val="0"/>
          <w:kern w:val="0"/>
        </w:rPr>
      </w:pPr>
      <w:r w:rsidRPr="0097453D">
        <w:rPr>
          <w:rFonts w:asciiTheme="minorHAnsi" w:eastAsiaTheme="minorEastAsia" w:hAnsiTheme="minorHAnsi" w:cstheme="minorBidi"/>
          <w:b w:val="0"/>
          <w:bCs w:val="0"/>
          <w:kern w:val="0"/>
        </w:rPr>
        <w:t xml:space="preserve">Interpret the interaction effect (i.e. assume </w:t>
      </w:r>
      <w:r w:rsidRPr="0097453D">
        <w:rPr>
          <w:rFonts w:asciiTheme="minorHAnsi" w:eastAsiaTheme="minorEastAsia" w:hAnsiTheme="minorHAnsi" w:cstheme="minorBidi"/>
          <w:b w:val="0"/>
          <w:bCs w:val="0"/>
          <w:kern w:val="0"/>
        </w:rPr>
        <w:sym w:font="Symbol" w:char="F061"/>
      </w:r>
      <w:r w:rsidRPr="0097453D">
        <w:rPr>
          <w:rFonts w:asciiTheme="minorHAnsi" w:eastAsiaTheme="minorEastAsia" w:hAnsiTheme="minorHAnsi" w:cstheme="minorBidi"/>
          <w:b w:val="0"/>
          <w:bCs w:val="0"/>
          <w:kern w:val="0"/>
        </w:rPr>
        <w:t xml:space="preserve"> </w:t>
      </w:r>
      <w:r w:rsidRPr="0097453D">
        <w:rPr>
          <w:rFonts w:asciiTheme="minorHAnsi" w:eastAsiaTheme="minorEastAsia" w:hAnsiTheme="minorHAnsi" w:cstheme="minorBidi"/>
          <w:b w:val="0"/>
          <w:bCs w:val="0"/>
          <w:kern w:val="0"/>
        </w:rPr>
        <w:sym w:font="Symbol" w:char="F03D"/>
      </w:r>
      <w:r w:rsidRPr="0097453D">
        <w:rPr>
          <w:rFonts w:asciiTheme="minorHAnsi" w:eastAsiaTheme="minorEastAsia" w:hAnsiTheme="minorHAnsi" w:cstheme="minorBidi"/>
          <w:b w:val="0"/>
          <w:bCs w:val="0"/>
          <w:kern w:val="0"/>
        </w:rPr>
        <w:t xml:space="preserve"> 0.10 ) using a plot as well as discussion. [7 pts - 4 for plot; 3 for interpretation]</w:t>
      </w:r>
    </w:p>
    <w:p w14:paraId="3A461B78" w14:textId="77777777" w:rsidR="0097453D" w:rsidRDefault="0097453D" w:rsidP="0097453D">
      <w:pPr>
        <w:pStyle w:val="Heading3"/>
      </w:pPr>
      <w:r>
        <w:t>Answer:</w:t>
      </w:r>
    </w:p>
    <w:p w14:paraId="5145C75B" w14:textId="56702E69" w:rsidR="00716F98" w:rsidRDefault="00716F98" w:rsidP="00716F98">
      <w:pPr>
        <w:ind w:firstLine="0"/>
        <w:jc w:val="center"/>
      </w:pPr>
      <w:r w:rsidRPr="00716F98">
        <w:rPr>
          <w:noProof/>
        </w:rPr>
        <w:drawing>
          <wp:inline distT="0" distB="0" distL="0" distR="0" wp14:anchorId="10D80DAD" wp14:editId="2EE1B500">
            <wp:extent cx="4600575" cy="3692747"/>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4612749" cy="3702519"/>
                    </a:xfrm>
                    <a:prstGeom prst="rect">
                      <a:avLst/>
                    </a:prstGeom>
                  </pic:spPr>
                </pic:pic>
              </a:graphicData>
            </a:graphic>
          </wp:inline>
        </w:drawing>
      </w:r>
    </w:p>
    <w:p w14:paraId="28B14970" w14:textId="02E599D6" w:rsidR="00716F98" w:rsidRDefault="00716F98" w:rsidP="00716F98">
      <w:pPr>
        <w:ind w:firstLine="0"/>
      </w:pPr>
      <w:r>
        <w:tab/>
        <w:t xml:space="preserve">According to the p-value returned in the model summary, the interaction p-value is below 0.10 which means that it is a significant interaction. Referring to our contour plot we see that the interaction pertains primarily to low heat time. At </w:t>
      </w:r>
      <w:r w:rsidR="00413972">
        <w:t>heat times greater than 0.5 we see almost zero interaction; the quality is consistently low</w:t>
      </w:r>
      <w:r>
        <w:t>. While at heat times</w:t>
      </w:r>
      <w:r w:rsidR="00413972">
        <w:t xml:space="preserve"> less than -0.5 </w:t>
      </w:r>
      <w:r>
        <w:t xml:space="preserve">the quality becomes </w:t>
      </w:r>
      <w:r w:rsidR="00413972">
        <w:t>highly</w:t>
      </w:r>
      <w:r w:rsidR="00493C1A">
        <w:t xml:space="preserve"> dependent on transition time. </w:t>
      </w:r>
      <w:r w:rsidR="00F52F3C">
        <w:t xml:space="preserve">It appears that at high heat times the leaf springs get too hot and permanently damage their quality, while at lower and more appropriate heat times it becomes important for transitions to be close to 12 seconds. If I were designing a second </w:t>
      </w:r>
      <w:r w:rsidR="004E4EB7">
        <w:t>experiment,</w:t>
      </w:r>
      <w:r w:rsidR="00F52F3C">
        <w:t xml:space="preserve"> I would study transition times past 12 seconds to see if the benefits drop off</w:t>
      </w:r>
      <w:r w:rsidR="004E4EB7">
        <w:t xml:space="preserve">/reverse. </w:t>
      </w:r>
      <w:r w:rsidR="004E4EB7">
        <w:lastRenderedPageBreak/>
        <w:t>The contour plot does not appear to be flattening in either direction at the lowest transition and heat times, so there may be room to improve. Potentially a spot with less variance and a higher average quality can be found.</w:t>
      </w:r>
    </w:p>
    <w:p w14:paraId="11604A89" w14:textId="00A4DB0C" w:rsidR="004E4EB7" w:rsidRDefault="004E4EB7" w:rsidP="004E4EB7">
      <w:pPr>
        <w:pStyle w:val="Heading1"/>
      </w:pPr>
      <w:r>
        <w:t>Question 4</w:t>
      </w:r>
    </w:p>
    <w:p w14:paraId="0B26BFC7" w14:textId="26F4BD4D" w:rsidR="0000223D" w:rsidRDefault="004E4EB7" w:rsidP="0000223D">
      <w:r>
        <w:t>“</w:t>
      </w:r>
      <w:r w:rsidRPr="004E4EB7">
        <w:t>An experiment was conducted to study the effects of three types of fertilizers (1,2, and 3) and two tomato varieties (A and B) on tomato yield in an agricultural research station. Three square fields were randomly selected. Each field was divided into three strips of equal size that were randomly treated by the fertilizers. Each strip was further divided into two areas, where the two varieties were planted, respectively. The response was the yield of tomato over the whole season. Sums of squares from the data generated from this experiment are found using the lm() function and the results are provided in the table below.</w:t>
      </w:r>
      <w:r>
        <w:t>”</w:t>
      </w:r>
    </w:p>
    <w:tbl>
      <w:tblPr>
        <w:tblStyle w:val="TableGrid"/>
        <w:tblW w:w="0" w:type="auto"/>
        <w:tblLook w:val="04A0" w:firstRow="1" w:lastRow="0" w:firstColumn="1" w:lastColumn="0" w:noHBand="0" w:noVBand="1"/>
      </w:tblPr>
      <w:tblGrid>
        <w:gridCol w:w="3685"/>
        <w:gridCol w:w="3960"/>
        <w:gridCol w:w="1705"/>
      </w:tblGrid>
      <w:tr w:rsidR="0000223D" w14:paraId="20B9B395" w14:textId="77777777" w:rsidTr="001E3995">
        <w:tc>
          <w:tcPr>
            <w:tcW w:w="3685" w:type="dxa"/>
          </w:tcPr>
          <w:p w14:paraId="2F72E1EE" w14:textId="5A2D2DB6" w:rsidR="0000223D" w:rsidRDefault="0000223D" w:rsidP="0000223D">
            <w:pPr>
              <w:ind w:firstLine="0"/>
              <w:jc w:val="center"/>
            </w:pPr>
            <w:r>
              <w:t>Source</w:t>
            </w:r>
          </w:p>
        </w:tc>
        <w:tc>
          <w:tcPr>
            <w:tcW w:w="3960" w:type="dxa"/>
          </w:tcPr>
          <w:p w14:paraId="6552219A" w14:textId="5BC2AD55" w:rsidR="0000223D" w:rsidRDefault="0000223D" w:rsidP="0000223D">
            <w:pPr>
              <w:ind w:firstLine="0"/>
              <w:jc w:val="center"/>
            </w:pPr>
            <w:r>
              <w:t>df</w:t>
            </w:r>
          </w:p>
        </w:tc>
        <w:tc>
          <w:tcPr>
            <w:tcW w:w="1705" w:type="dxa"/>
          </w:tcPr>
          <w:p w14:paraId="1AE00F5A" w14:textId="62DBE636" w:rsidR="0000223D" w:rsidRDefault="0000223D" w:rsidP="0000223D">
            <w:pPr>
              <w:ind w:firstLine="0"/>
              <w:jc w:val="center"/>
            </w:pPr>
            <w:r>
              <w:t>SSQ</w:t>
            </w:r>
          </w:p>
        </w:tc>
      </w:tr>
      <w:tr w:rsidR="0000223D" w14:paraId="4FA1776E" w14:textId="77777777" w:rsidTr="001E3995">
        <w:tc>
          <w:tcPr>
            <w:tcW w:w="3685" w:type="dxa"/>
          </w:tcPr>
          <w:p w14:paraId="0F2B2456" w14:textId="4FCF250B" w:rsidR="0000223D" w:rsidRDefault="0000223D" w:rsidP="0000223D">
            <w:pPr>
              <w:ind w:firstLine="0"/>
            </w:pPr>
            <w:r>
              <w:t>Field</w:t>
            </w:r>
            <w:r w:rsidR="00432A35">
              <w:t xml:space="preserve"> | r</w:t>
            </w:r>
            <w:r w:rsidR="009713A5">
              <w:t xml:space="preserve"> = 3</w:t>
            </w:r>
          </w:p>
        </w:tc>
        <w:tc>
          <w:tcPr>
            <w:tcW w:w="3960" w:type="dxa"/>
          </w:tcPr>
          <w:p w14:paraId="051DBC7B" w14:textId="79CAC6C5" w:rsidR="0000223D" w:rsidRDefault="003068B8" w:rsidP="0000223D">
            <w:pPr>
              <w:ind w:firstLine="0"/>
            </w:pPr>
            <w:r>
              <w:t>(r-1)=</w:t>
            </w:r>
            <w:r w:rsidR="001E3995">
              <w:t xml:space="preserve"> </w:t>
            </w:r>
            <w:r w:rsidR="009713A5">
              <w:t>2</w:t>
            </w:r>
          </w:p>
        </w:tc>
        <w:tc>
          <w:tcPr>
            <w:tcW w:w="1705" w:type="dxa"/>
          </w:tcPr>
          <w:p w14:paraId="60D467DD" w14:textId="0A163E28" w:rsidR="0000223D" w:rsidRDefault="0000223D" w:rsidP="0000223D">
            <w:pPr>
              <w:ind w:firstLine="0"/>
            </w:pPr>
            <w:r>
              <w:t>514</w:t>
            </w:r>
          </w:p>
        </w:tc>
      </w:tr>
      <w:tr w:rsidR="0000223D" w14:paraId="0A3C244A" w14:textId="77777777" w:rsidTr="001E3995">
        <w:tc>
          <w:tcPr>
            <w:tcW w:w="3685" w:type="dxa"/>
          </w:tcPr>
          <w:p w14:paraId="006F9141" w14:textId="5F7D78D2" w:rsidR="0000223D" w:rsidRDefault="0000223D" w:rsidP="0000223D">
            <w:pPr>
              <w:ind w:firstLine="0"/>
            </w:pPr>
            <w:r>
              <w:t>Fertilizer</w:t>
            </w:r>
            <w:r w:rsidR="003068B8">
              <w:t xml:space="preserve"> | a</w:t>
            </w:r>
            <w:r w:rsidR="001E3995">
              <w:t xml:space="preserve"> </w:t>
            </w:r>
            <w:r w:rsidR="009713A5">
              <w:t>= 3</w:t>
            </w:r>
          </w:p>
        </w:tc>
        <w:tc>
          <w:tcPr>
            <w:tcW w:w="3960" w:type="dxa"/>
          </w:tcPr>
          <w:p w14:paraId="5324195E" w14:textId="73387C88" w:rsidR="0000223D" w:rsidRDefault="003068B8" w:rsidP="0000223D">
            <w:pPr>
              <w:ind w:firstLine="0"/>
            </w:pPr>
            <w:r>
              <w:t>(a-1)</w:t>
            </w:r>
            <w:r w:rsidR="001E3995">
              <w:t xml:space="preserve">= </w:t>
            </w:r>
            <w:r w:rsidR="009713A5">
              <w:t>2</w:t>
            </w:r>
          </w:p>
        </w:tc>
        <w:tc>
          <w:tcPr>
            <w:tcW w:w="1705" w:type="dxa"/>
          </w:tcPr>
          <w:p w14:paraId="2AEE122D" w14:textId="1901E1D5" w:rsidR="0000223D" w:rsidRDefault="0000223D" w:rsidP="0000223D">
            <w:pPr>
              <w:ind w:firstLine="0"/>
            </w:pPr>
            <w:r>
              <w:t>522</w:t>
            </w:r>
          </w:p>
        </w:tc>
      </w:tr>
      <w:tr w:rsidR="0000223D" w14:paraId="44C51638" w14:textId="77777777" w:rsidTr="001E3995">
        <w:tc>
          <w:tcPr>
            <w:tcW w:w="3685" w:type="dxa"/>
          </w:tcPr>
          <w:p w14:paraId="4048D97D" w14:textId="63A4C012" w:rsidR="0000223D" w:rsidRDefault="0000223D" w:rsidP="0000223D">
            <w:pPr>
              <w:ind w:firstLine="0"/>
            </w:pPr>
            <w:r>
              <w:t>Variety</w:t>
            </w:r>
            <w:r w:rsidR="00432A35">
              <w:t xml:space="preserve"> | b</w:t>
            </w:r>
            <w:r w:rsidR="001E3995">
              <w:t xml:space="preserve"> </w:t>
            </w:r>
            <w:r w:rsidR="009713A5">
              <w:t>= 2</w:t>
            </w:r>
          </w:p>
        </w:tc>
        <w:tc>
          <w:tcPr>
            <w:tcW w:w="3960" w:type="dxa"/>
          </w:tcPr>
          <w:p w14:paraId="45CC6980" w14:textId="590E6F1B" w:rsidR="0000223D" w:rsidRDefault="003068B8" w:rsidP="0000223D">
            <w:pPr>
              <w:ind w:firstLine="0"/>
            </w:pPr>
            <w:r>
              <w:t>(b-1)</w:t>
            </w:r>
            <w:r w:rsidR="001E3995">
              <w:t xml:space="preserve">= </w:t>
            </w:r>
            <w:r w:rsidR="009713A5">
              <w:t>1</w:t>
            </w:r>
          </w:p>
        </w:tc>
        <w:tc>
          <w:tcPr>
            <w:tcW w:w="1705" w:type="dxa"/>
          </w:tcPr>
          <w:p w14:paraId="4DF82C37" w14:textId="02A6819C" w:rsidR="0000223D" w:rsidRDefault="0000223D" w:rsidP="0000223D">
            <w:pPr>
              <w:ind w:firstLine="0"/>
            </w:pPr>
            <w:r>
              <w:t>76</w:t>
            </w:r>
          </w:p>
        </w:tc>
      </w:tr>
      <w:tr w:rsidR="0000223D" w14:paraId="778DE6F3" w14:textId="77777777" w:rsidTr="001E3995">
        <w:tc>
          <w:tcPr>
            <w:tcW w:w="3685" w:type="dxa"/>
          </w:tcPr>
          <w:p w14:paraId="57F22CD2" w14:textId="53C500C8" w:rsidR="0000223D" w:rsidRDefault="0000223D" w:rsidP="0000223D">
            <w:pPr>
              <w:ind w:firstLine="0"/>
            </w:pPr>
            <w:r>
              <w:t>Fertilizer*Variety</w:t>
            </w:r>
            <w:r w:rsidR="00432A35">
              <w:t xml:space="preserve"> | a x b</w:t>
            </w:r>
          </w:p>
        </w:tc>
        <w:tc>
          <w:tcPr>
            <w:tcW w:w="3960" w:type="dxa"/>
          </w:tcPr>
          <w:p w14:paraId="00AE6343" w14:textId="19C948D6" w:rsidR="0000223D" w:rsidRDefault="003068B8" w:rsidP="0000223D">
            <w:pPr>
              <w:ind w:firstLine="0"/>
            </w:pPr>
            <w:r>
              <w:t>(a-1)(b-1)=</w:t>
            </w:r>
            <w:r w:rsidR="001E3995">
              <w:t xml:space="preserve"> </w:t>
            </w:r>
            <w:r w:rsidR="009713A5">
              <w:t>2</w:t>
            </w:r>
          </w:p>
        </w:tc>
        <w:tc>
          <w:tcPr>
            <w:tcW w:w="1705" w:type="dxa"/>
          </w:tcPr>
          <w:p w14:paraId="3D22B531" w14:textId="10D3AADD" w:rsidR="0000223D" w:rsidRDefault="0000223D" w:rsidP="0000223D">
            <w:pPr>
              <w:ind w:firstLine="0"/>
            </w:pPr>
            <w:r>
              <w:t>17</w:t>
            </w:r>
          </w:p>
        </w:tc>
      </w:tr>
      <w:tr w:rsidR="0000223D" w14:paraId="3B367DF1" w14:textId="77777777" w:rsidTr="001E3995">
        <w:tc>
          <w:tcPr>
            <w:tcW w:w="3685" w:type="dxa"/>
          </w:tcPr>
          <w:p w14:paraId="19E1EEE4" w14:textId="66EE862F" w:rsidR="0000223D" w:rsidRDefault="0000223D" w:rsidP="0000223D">
            <w:pPr>
              <w:ind w:firstLine="0"/>
            </w:pPr>
            <w:r>
              <w:t>Field*Fertilizer</w:t>
            </w:r>
            <w:r w:rsidR="00432A35">
              <w:t xml:space="preserve"> | error(</w:t>
            </w:r>
            <w:r w:rsidR="001E3995">
              <w:t>a</w:t>
            </w:r>
            <w:r w:rsidR="00432A35">
              <w:t>)</w:t>
            </w:r>
          </w:p>
        </w:tc>
        <w:tc>
          <w:tcPr>
            <w:tcW w:w="3960" w:type="dxa"/>
          </w:tcPr>
          <w:p w14:paraId="0B9668FD" w14:textId="611054F9" w:rsidR="0000223D" w:rsidRDefault="003068B8" w:rsidP="0000223D">
            <w:pPr>
              <w:ind w:firstLine="0"/>
            </w:pPr>
            <w:r>
              <w:t>(r-1)(b-1)=</w:t>
            </w:r>
            <w:r w:rsidR="001E3995">
              <w:t xml:space="preserve"> </w:t>
            </w:r>
            <w:r w:rsidR="00A852E5">
              <w:t xml:space="preserve">4 </w:t>
            </w:r>
          </w:p>
        </w:tc>
        <w:tc>
          <w:tcPr>
            <w:tcW w:w="1705" w:type="dxa"/>
          </w:tcPr>
          <w:p w14:paraId="24466251" w14:textId="1B6A3047" w:rsidR="0000223D" w:rsidRDefault="0000223D" w:rsidP="0000223D">
            <w:pPr>
              <w:ind w:firstLine="0"/>
            </w:pPr>
            <w:r>
              <w:t>47</w:t>
            </w:r>
          </w:p>
        </w:tc>
      </w:tr>
      <w:tr w:rsidR="000C4BE9" w14:paraId="18E5CE7F" w14:textId="77777777" w:rsidTr="001E3995">
        <w:tc>
          <w:tcPr>
            <w:tcW w:w="3685" w:type="dxa"/>
          </w:tcPr>
          <w:p w14:paraId="348A4917" w14:textId="50F02B2E" w:rsidR="000C4BE9" w:rsidRDefault="000C4BE9" w:rsidP="000C4BE9">
            <w:pPr>
              <w:ind w:firstLine="0"/>
            </w:pPr>
            <w:r>
              <w:t>Residual | error(b)</w:t>
            </w:r>
          </w:p>
        </w:tc>
        <w:tc>
          <w:tcPr>
            <w:tcW w:w="3960" w:type="dxa"/>
          </w:tcPr>
          <w:p w14:paraId="3822B639" w14:textId="71EA1BA2" w:rsidR="000C4BE9" w:rsidRDefault="000C4BE9" w:rsidP="000C4BE9">
            <w:pPr>
              <w:ind w:firstLine="0"/>
            </w:pPr>
            <w:r>
              <w:t xml:space="preserve">a(r-1)(b-1)= </w:t>
            </w:r>
            <w:r w:rsidR="00A852E5">
              <w:t>4</w:t>
            </w:r>
          </w:p>
        </w:tc>
        <w:tc>
          <w:tcPr>
            <w:tcW w:w="1705" w:type="dxa"/>
          </w:tcPr>
          <w:p w14:paraId="26B56B65" w14:textId="277BFA86" w:rsidR="000C4BE9" w:rsidRDefault="000C4BE9" w:rsidP="000C4BE9">
            <w:pPr>
              <w:ind w:firstLine="0"/>
            </w:pPr>
            <w:r>
              <w:t>29</w:t>
            </w:r>
          </w:p>
        </w:tc>
      </w:tr>
    </w:tbl>
    <w:p w14:paraId="160EF4EA" w14:textId="77777777" w:rsidR="0000223D" w:rsidRDefault="0000223D" w:rsidP="0000223D">
      <w:pPr>
        <w:ind w:firstLine="0"/>
      </w:pPr>
    </w:p>
    <w:p w14:paraId="56B3A538" w14:textId="2312C47C" w:rsidR="004E4EB7" w:rsidRDefault="004E4EB7" w:rsidP="004E4EB7">
      <w:pPr>
        <w:pStyle w:val="Heading2"/>
      </w:pPr>
      <w:r>
        <w:t xml:space="preserve">Part </w:t>
      </w:r>
      <w:r w:rsidR="00DB626E">
        <w:t>I</w:t>
      </w:r>
    </w:p>
    <w:p w14:paraId="44D64AFB" w14:textId="66D2627C" w:rsidR="004E4EB7" w:rsidRDefault="0000223D" w:rsidP="004E4EB7">
      <w:pPr>
        <w:pStyle w:val="Heading3"/>
        <w:rPr>
          <w:rFonts w:asciiTheme="minorHAnsi" w:eastAsiaTheme="minorEastAsia" w:hAnsiTheme="minorHAnsi" w:cstheme="minorBidi"/>
          <w:b w:val="0"/>
          <w:bCs w:val="0"/>
          <w:kern w:val="0"/>
        </w:rPr>
      </w:pPr>
      <w:r w:rsidRPr="0000223D">
        <w:rPr>
          <w:rFonts w:asciiTheme="minorHAnsi" w:eastAsiaTheme="minorEastAsia" w:hAnsiTheme="minorHAnsi" w:cstheme="minorBidi"/>
          <w:b w:val="0"/>
          <w:bCs w:val="0"/>
          <w:kern w:val="0"/>
        </w:rPr>
        <w:t>The experiment is a split-plot design. Which factor is the whole plot factor? Which is the subplot factor? What are the whole plots? What are the subplots? [4 pts]</w:t>
      </w:r>
    </w:p>
    <w:p w14:paraId="6C075FC4" w14:textId="77777777" w:rsidR="004E4EB7" w:rsidRDefault="004E4EB7" w:rsidP="004E4EB7">
      <w:pPr>
        <w:pStyle w:val="Heading3"/>
      </w:pPr>
      <w:r>
        <w:t>Answer:</w:t>
      </w:r>
    </w:p>
    <w:p w14:paraId="3D4B6B4D" w14:textId="1632C917" w:rsidR="004E4EB7" w:rsidRDefault="009C1979" w:rsidP="004E4EB7">
      <w:pPr>
        <w:ind w:firstLine="0"/>
      </w:pPr>
      <w:r>
        <w:tab/>
        <w:t xml:space="preserve">For this </w:t>
      </w:r>
      <w:r w:rsidR="003068B8">
        <w:t>study,</w:t>
      </w:r>
      <w:r>
        <w:t xml:space="preserve"> the whole plots are the three strips </w:t>
      </w:r>
      <w:r w:rsidR="00A24A0B">
        <w:t>divided from the three fields</w:t>
      </w:r>
      <w:r>
        <w:t xml:space="preserve">, there are </w:t>
      </w:r>
      <w:r w:rsidR="00A24A0B">
        <w:t>9</w:t>
      </w:r>
      <w:r>
        <w:t xml:space="preserve"> whole plots. The whole plot factor is fertilizer. The subplots are the two areas chosen from each whole plot, there are </w:t>
      </w:r>
      <w:r w:rsidR="00A24A0B">
        <w:t>18</w:t>
      </w:r>
      <w:r>
        <w:t xml:space="preserve"> subplots. The subplot factor is tomato variety. </w:t>
      </w:r>
    </w:p>
    <w:p w14:paraId="7C2179F1" w14:textId="212F6C34" w:rsidR="00DB626E" w:rsidRDefault="00DB626E" w:rsidP="00DB626E">
      <w:pPr>
        <w:pStyle w:val="Heading2"/>
      </w:pPr>
      <w:r>
        <w:lastRenderedPageBreak/>
        <w:t>Part II</w:t>
      </w:r>
    </w:p>
    <w:p w14:paraId="2B501F1E" w14:textId="67AF8DAC" w:rsidR="00DB626E" w:rsidRDefault="00A24A0B" w:rsidP="00DB626E">
      <w:pPr>
        <w:pStyle w:val="Heading3"/>
        <w:rPr>
          <w:rFonts w:asciiTheme="minorHAnsi" w:eastAsiaTheme="minorEastAsia" w:hAnsiTheme="minorHAnsi" w:cstheme="minorBidi"/>
          <w:b w:val="0"/>
          <w:bCs w:val="0"/>
          <w:kern w:val="0"/>
        </w:rPr>
      </w:pPr>
      <w:r w:rsidRPr="00A24A0B">
        <w:rPr>
          <w:rFonts w:asciiTheme="minorHAnsi" w:eastAsiaTheme="minorEastAsia" w:hAnsiTheme="minorHAnsi" w:cstheme="minorBidi"/>
          <w:b w:val="0"/>
          <w:bCs w:val="0"/>
          <w:kern w:val="0"/>
        </w:rPr>
        <w:t>Explain the ways that blocking was used in this design [4 pts]</w:t>
      </w:r>
    </w:p>
    <w:p w14:paraId="3BC69272" w14:textId="77777777" w:rsidR="00DB626E" w:rsidRDefault="00DB626E" w:rsidP="00DB626E">
      <w:pPr>
        <w:pStyle w:val="Heading3"/>
      </w:pPr>
      <w:r>
        <w:t>Answer:</w:t>
      </w:r>
    </w:p>
    <w:p w14:paraId="4BED035E" w14:textId="28802213" w:rsidR="00DB626E" w:rsidRPr="00716F98" w:rsidRDefault="00DB626E" w:rsidP="00DB626E">
      <w:pPr>
        <w:ind w:firstLine="0"/>
      </w:pPr>
      <w:r>
        <w:tab/>
      </w:r>
      <w:r w:rsidR="00A24A0B">
        <w:t>Firstly, three square fields were randomly selected for the first design. Each one of these fields is the original blocking. Then each field (block) was split into three strips</w:t>
      </w:r>
      <w:r>
        <w:t xml:space="preserve"> </w:t>
      </w:r>
      <w:r w:rsidR="00A24A0B">
        <w:t>that would have fertilizer applied to them. Each of these strips (the whole plots) were the blocks for the subplot design. The strips were split in half and each variety of tomato was applied. Our main blocks are the 3 square fields, and the inner blocks are the 9 divisions of the square fields.</w:t>
      </w:r>
    </w:p>
    <w:p w14:paraId="5EA712D3" w14:textId="119BA2E8" w:rsidR="00DB626E" w:rsidRDefault="00DB626E" w:rsidP="00DB626E">
      <w:pPr>
        <w:pStyle w:val="Heading2"/>
      </w:pPr>
      <w:r>
        <w:t xml:space="preserve">Part </w:t>
      </w:r>
      <w:r w:rsidR="003068B8">
        <w:t>III</w:t>
      </w:r>
    </w:p>
    <w:p w14:paraId="4A8A1526" w14:textId="056482E8" w:rsidR="00DB626E" w:rsidRDefault="003068B8" w:rsidP="00DB626E">
      <w:pPr>
        <w:pStyle w:val="Heading3"/>
        <w:rPr>
          <w:rFonts w:asciiTheme="minorHAnsi" w:eastAsiaTheme="minorEastAsia" w:hAnsiTheme="minorHAnsi" w:cstheme="minorBidi"/>
          <w:b w:val="0"/>
          <w:bCs w:val="0"/>
          <w:kern w:val="0"/>
        </w:rPr>
      </w:pPr>
      <w:r w:rsidRPr="003068B8">
        <w:rPr>
          <w:rFonts w:asciiTheme="minorHAnsi" w:eastAsiaTheme="minorEastAsia" w:hAnsiTheme="minorHAnsi" w:cstheme="minorBidi"/>
          <w:b w:val="0"/>
          <w:bCs w:val="0"/>
          <w:kern w:val="0"/>
        </w:rPr>
        <w:t>Fill in the degrees of freedom column for the design [3 pts]</w:t>
      </w:r>
    </w:p>
    <w:p w14:paraId="2E5A2D3F" w14:textId="77777777" w:rsidR="00DB626E" w:rsidRDefault="00DB626E" w:rsidP="00DB626E">
      <w:pPr>
        <w:pStyle w:val="Heading3"/>
      </w:pPr>
      <w:r>
        <w:t>Answer:</w:t>
      </w:r>
    </w:p>
    <w:p w14:paraId="54868694" w14:textId="7B1F2B66" w:rsidR="00DB626E" w:rsidRPr="00716F98" w:rsidRDefault="00DB626E" w:rsidP="00DB626E">
      <w:pPr>
        <w:ind w:firstLine="0"/>
      </w:pPr>
      <w:r>
        <w:tab/>
      </w:r>
      <w:r w:rsidR="003068B8">
        <w:t>Refer to the table at the beginning of question 4.</w:t>
      </w:r>
      <w:r>
        <w:t xml:space="preserve"> </w:t>
      </w:r>
    </w:p>
    <w:p w14:paraId="47E5BA8D" w14:textId="5366CECC" w:rsidR="00DB626E" w:rsidRDefault="00DB626E" w:rsidP="00DB626E">
      <w:pPr>
        <w:pStyle w:val="Heading2"/>
      </w:pPr>
      <w:r>
        <w:t xml:space="preserve">Part </w:t>
      </w:r>
      <w:r w:rsidR="003068B8">
        <w:t>IV</w:t>
      </w:r>
    </w:p>
    <w:p w14:paraId="53328472" w14:textId="33BCB7D3" w:rsidR="00DB626E" w:rsidRDefault="00141B49" w:rsidP="00DB626E">
      <w:pPr>
        <w:pStyle w:val="Heading3"/>
        <w:rPr>
          <w:rFonts w:asciiTheme="minorHAnsi" w:eastAsiaTheme="minorEastAsia" w:hAnsiTheme="minorHAnsi" w:cstheme="minorBidi"/>
          <w:b w:val="0"/>
          <w:bCs w:val="0"/>
          <w:kern w:val="0"/>
        </w:rPr>
      </w:pPr>
      <w:r w:rsidRPr="00141B49">
        <w:rPr>
          <w:rFonts w:asciiTheme="minorHAnsi" w:eastAsiaTheme="minorEastAsia" w:hAnsiTheme="minorHAnsi" w:cstheme="minorBidi"/>
          <w:b w:val="0"/>
          <w:bCs w:val="0"/>
          <w:kern w:val="0"/>
        </w:rPr>
        <w:t xml:space="preserve">Test if the main effects for Fertilizers are significant using </w:t>
      </w:r>
      <w:r w:rsidRPr="00141B49">
        <w:rPr>
          <w:rFonts w:asciiTheme="minorHAnsi" w:eastAsiaTheme="minorEastAsia" w:hAnsiTheme="minorHAnsi" w:cstheme="minorBidi"/>
          <w:b w:val="0"/>
          <w:bCs w:val="0"/>
          <w:kern w:val="0"/>
        </w:rPr>
        <w:sym w:font="Symbol" w:char="F061"/>
      </w:r>
      <w:r w:rsidRPr="00141B49">
        <w:rPr>
          <w:rFonts w:asciiTheme="minorHAnsi" w:eastAsiaTheme="minorEastAsia" w:hAnsiTheme="minorHAnsi" w:cstheme="minorBidi"/>
          <w:b w:val="0"/>
          <w:bCs w:val="0"/>
          <w:kern w:val="0"/>
        </w:rPr>
        <w:t xml:space="preserve"> </w:t>
      </w:r>
      <w:r w:rsidRPr="00141B49">
        <w:rPr>
          <w:rFonts w:asciiTheme="minorHAnsi" w:eastAsiaTheme="minorEastAsia" w:hAnsiTheme="minorHAnsi" w:cstheme="minorBidi"/>
          <w:b w:val="0"/>
          <w:bCs w:val="0"/>
          <w:kern w:val="0"/>
        </w:rPr>
        <w:sym w:font="Symbol" w:char="F03D"/>
      </w:r>
      <w:r w:rsidRPr="00141B49">
        <w:rPr>
          <w:rFonts w:asciiTheme="minorHAnsi" w:eastAsiaTheme="minorEastAsia" w:hAnsiTheme="minorHAnsi" w:cstheme="minorBidi"/>
          <w:b w:val="0"/>
          <w:bCs w:val="0"/>
          <w:kern w:val="0"/>
        </w:rPr>
        <w:t xml:space="preserve"> 0.05</w:t>
      </w:r>
      <w:r w:rsidR="00105C46">
        <w:rPr>
          <w:rFonts w:asciiTheme="minorHAnsi" w:eastAsiaTheme="minorEastAsia" w:hAnsiTheme="minorHAnsi" w:cstheme="minorBidi"/>
          <w:b w:val="0"/>
          <w:bCs w:val="0"/>
          <w:kern w:val="0"/>
        </w:rPr>
        <w:t xml:space="preserve"> </w:t>
      </w:r>
      <w:r w:rsidRPr="00141B49">
        <w:rPr>
          <w:rFonts w:asciiTheme="minorHAnsi" w:eastAsiaTheme="minorEastAsia" w:hAnsiTheme="minorHAnsi" w:cstheme="minorBidi"/>
          <w:b w:val="0"/>
          <w:bCs w:val="0"/>
          <w:kern w:val="0"/>
        </w:rPr>
        <w:t>and use a p</w:t>
      </w:r>
      <w:r>
        <w:rPr>
          <w:rFonts w:asciiTheme="minorHAnsi" w:eastAsiaTheme="minorEastAsia" w:hAnsiTheme="minorHAnsi" w:cstheme="minorBidi"/>
          <w:b w:val="0"/>
          <w:bCs w:val="0"/>
          <w:kern w:val="0"/>
        </w:rPr>
        <w:t>-</w:t>
      </w:r>
      <w:r w:rsidRPr="00141B49">
        <w:rPr>
          <w:rFonts w:asciiTheme="minorHAnsi" w:eastAsiaTheme="minorEastAsia" w:hAnsiTheme="minorHAnsi" w:cstheme="minorBidi"/>
          <w:b w:val="0"/>
          <w:bCs w:val="0"/>
          <w:kern w:val="0"/>
        </w:rPr>
        <w:t>valu</w:t>
      </w:r>
      <w:r>
        <w:rPr>
          <w:rFonts w:asciiTheme="minorHAnsi" w:eastAsiaTheme="minorEastAsia" w:hAnsiTheme="minorHAnsi" w:cstheme="minorBidi"/>
          <w:b w:val="0"/>
          <w:bCs w:val="0"/>
          <w:kern w:val="0"/>
        </w:rPr>
        <w:t xml:space="preserve">e </w:t>
      </w:r>
      <w:r w:rsidRPr="00141B49">
        <w:rPr>
          <w:rFonts w:asciiTheme="minorHAnsi" w:eastAsiaTheme="minorEastAsia" w:hAnsiTheme="minorHAnsi" w:cstheme="minorBidi"/>
          <w:b w:val="0"/>
          <w:bCs w:val="0"/>
          <w:kern w:val="0"/>
        </w:rPr>
        <w:t>to make your decision. Show all work for credit. [3 pts]</w:t>
      </w:r>
    </w:p>
    <w:p w14:paraId="540FDF5B" w14:textId="77777777" w:rsidR="00DB626E" w:rsidRDefault="00DB626E" w:rsidP="00DB626E">
      <w:pPr>
        <w:pStyle w:val="Heading3"/>
      </w:pPr>
      <w:r>
        <w:t>Answer:</w:t>
      </w:r>
    </w:p>
    <w:p w14:paraId="40F98D83" w14:textId="25ADB63F" w:rsidR="00D62213" w:rsidRDefault="00DB626E" w:rsidP="00DB626E">
      <w:pPr>
        <w:ind w:firstLine="0"/>
      </w:pPr>
      <w:r>
        <w:tab/>
      </w:r>
      <w:r w:rsidR="00D62213">
        <w:t>F-value of Fertilizer = MSa / MSerrorA = 261 / 11.75 = 22.213</w:t>
      </w:r>
    </w:p>
    <w:p w14:paraId="0B306D8D" w14:textId="4D194597" w:rsidR="006521D3" w:rsidRDefault="00062FF3" w:rsidP="006521D3">
      <w:pPr>
        <w:ind w:left="720" w:firstLine="0"/>
      </w:pPr>
      <w:r>
        <w:tab/>
      </w:r>
      <w:r w:rsidR="006521D3">
        <w:t xml:space="preserve">Df between = </w:t>
      </w:r>
      <w:r w:rsidR="009B51FA">
        <w:t xml:space="preserve">k – 1 = </w:t>
      </w:r>
      <w:r w:rsidR="006521D3">
        <w:t>2</w:t>
      </w:r>
    </w:p>
    <w:p w14:paraId="143566DB" w14:textId="572BC9E4" w:rsidR="00062FF3" w:rsidRDefault="00062FF3" w:rsidP="006521D3">
      <w:pPr>
        <w:ind w:left="720"/>
      </w:pPr>
      <w:r>
        <w:t xml:space="preserve">Df within = </w:t>
      </w:r>
      <w:r w:rsidR="009B51FA">
        <w:t>N - k</w:t>
      </w:r>
      <w:r w:rsidR="006521D3">
        <w:t xml:space="preserve"> = 6</w:t>
      </w:r>
    </w:p>
    <w:p w14:paraId="3437949E" w14:textId="2087EB68" w:rsidR="006521D3" w:rsidRDefault="006521D3" w:rsidP="006521D3">
      <w:pPr>
        <w:ind w:left="720"/>
      </w:pPr>
      <w:r>
        <w:t>P-value = 0</w:t>
      </w:r>
      <w:r w:rsidRPr="006521D3">
        <w:t>.001685</w:t>
      </w:r>
    </w:p>
    <w:p w14:paraId="1D73549A" w14:textId="78DDA945" w:rsidR="009B51FA" w:rsidRPr="00716F98" w:rsidRDefault="009B51FA" w:rsidP="009B51FA">
      <w:r>
        <w:t>With p-values less than 0.05 we conclude that the main effects for fertilizers are significant.</w:t>
      </w:r>
    </w:p>
    <w:p w14:paraId="7D467597" w14:textId="09AF92D2" w:rsidR="00DB626E" w:rsidRDefault="00DB626E" w:rsidP="00DB626E">
      <w:pPr>
        <w:pStyle w:val="Heading2"/>
      </w:pPr>
      <w:r>
        <w:lastRenderedPageBreak/>
        <w:t xml:space="preserve">Part </w:t>
      </w:r>
      <w:r w:rsidR="009B51FA">
        <w:t>V</w:t>
      </w:r>
    </w:p>
    <w:p w14:paraId="4FC61DC7" w14:textId="7E712B76" w:rsidR="009B51FA" w:rsidRDefault="009B51FA" w:rsidP="00DB626E">
      <w:pPr>
        <w:pStyle w:val="Heading3"/>
        <w:rPr>
          <w:rFonts w:asciiTheme="minorHAnsi" w:eastAsiaTheme="minorEastAsia" w:hAnsiTheme="minorHAnsi" w:cstheme="minorBidi"/>
          <w:b w:val="0"/>
          <w:bCs w:val="0"/>
          <w:kern w:val="0"/>
        </w:rPr>
      </w:pPr>
      <w:r w:rsidRPr="009B51FA">
        <w:rPr>
          <w:rFonts w:asciiTheme="minorHAnsi" w:eastAsiaTheme="minorEastAsia" w:hAnsiTheme="minorHAnsi" w:cstheme="minorBidi"/>
          <w:b w:val="0"/>
          <w:bCs w:val="0"/>
          <w:kern w:val="0"/>
        </w:rPr>
        <w:t xml:space="preserve">Test if the main effect of Variety is significant using </w:t>
      </w:r>
      <w:r w:rsidRPr="009B51FA">
        <w:rPr>
          <w:rFonts w:asciiTheme="minorHAnsi" w:eastAsiaTheme="minorEastAsia" w:hAnsiTheme="minorHAnsi" w:cstheme="minorBidi"/>
          <w:b w:val="0"/>
          <w:bCs w:val="0"/>
          <w:kern w:val="0"/>
        </w:rPr>
        <w:sym w:font="Symbol" w:char="F061"/>
      </w:r>
      <w:r w:rsidRPr="009B51FA">
        <w:rPr>
          <w:rFonts w:asciiTheme="minorHAnsi" w:eastAsiaTheme="minorEastAsia" w:hAnsiTheme="minorHAnsi" w:cstheme="minorBidi"/>
          <w:b w:val="0"/>
          <w:bCs w:val="0"/>
          <w:kern w:val="0"/>
        </w:rPr>
        <w:t xml:space="preserve"> </w:t>
      </w:r>
      <w:r w:rsidRPr="009B51FA">
        <w:rPr>
          <w:rFonts w:asciiTheme="minorHAnsi" w:eastAsiaTheme="minorEastAsia" w:hAnsiTheme="minorHAnsi" w:cstheme="minorBidi"/>
          <w:b w:val="0"/>
          <w:bCs w:val="0"/>
          <w:kern w:val="0"/>
        </w:rPr>
        <w:sym w:font="Symbol" w:char="F03D"/>
      </w:r>
      <w:r w:rsidRPr="009B51FA">
        <w:rPr>
          <w:rFonts w:asciiTheme="minorHAnsi" w:eastAsiaTheme="minorEastAsia" w:hAnsiTheme="minorHAnsi" w:cstheme="minorBidi"/>
          <w:b w:val="0"/>
          <w:bCs w:val="0"/>
          <w:kern w:val="0"/>
        </w:rPr>
        <w:t xml:space="preserve"> 0.05</w:t>
      </w:r>
      <w:r>
        <w:rPr>
          <w:rFonts w:asciiTheme="minorHAnsi" w:eastAsiaTheme="minorEastAsia" w:hAnsiTheme="minorHAnsi" w:cstheme="minorBidi"/>
          <w:b w:val="0"/>
          <w:bCs w:val="0"/>
          <w:kern w:val="0"/>
        </w:rPr>
        <w:t xml:space="preserve"> </w:t>
      </w:r>
      <w:r w:rsidRPr="009B51FA">
        <w:rPr>
          <w:rFonts w:asciiTheme="minorHAnsi" w:eastAsiaTheme="minorEastAsia" w:hAnsiTheme="minorHAnsi" w:cstheme="minorBidi"/>
          <w:b w:val="0"/>
          <w:bCs w:val="0"/>
          <w:kern w:val="0"/>
        </w:rPr>
        <w:t>and use a p-value to make your decision. Show all work for credit. [3 pts]</w:t>
      </w:r>
    </w:p>
    <w:p w14:paraId="6DB31E85" w14:textId="2B9D6205" w:rsidR="00DB626E" w:rsidRDefault="00DB626E" w:rsidP="00DB626E">
      <w:pPr>
        <w:pStyle w:val="Heading3"/>
      </w:pPr>
      <w:r>
        <w:t>Answer:</w:t>
      </w:r>
    </w:p>
    <w:p w14:paraId="5844B6EE" w14:textId="77777777" w:rsidR="009B51FA" w:rsidRDefault="00DB626E" w:rsidP="009B51FA">
      <w:pPr>
        <w:ind w:firstLine="0"/>
      </w:pPr>
      <w:r>
        <w:tab/>
      </w:r>
      <w:r w:rsidR="009B51FA">
        <w:tab/>
        <w:t>F-value of Variety = MSb / MSerrorB = 76 / 7.25 = 10.483</w:t>
      </w:r>
    </w:p>
    <w:p w14:paraId="5F2AAFEF" w14:textId="77777777" w:rsidR="009B51FA" w:rsidRDefault="009B51FA" w:rsidP="009B51FA">
      <w:pPr>
        <w:ind w:left="720" w:firstLine="0"/>
      </w:pPr>
      <w:r>
        <w:tab/>
        <w:t>Df between = k – 1 = 8</w:t>
      </w:r>
    </w:p>
    <w:p w14:paraId="03AC5E1C" w14:textId="20163591" w:rsidR="009B51FA" w:rsidRDefault="009B51FA" w:rsidP="009B51FA">
      <w:pPr>
        <w:ind w:left="720" w:firstLine="0"/>
      </w:pPr>
      <w:r>
        <w:tab/>
        <w:t>Df within = N - k = 9</w:t>
      </w:r>
    </w:p>
    <w:p w14:paraId="0F11C4BC" w14:textId="5F72D227" w:rsidR="00092620" w:rsidRDefault="00092620" w:rsidP="00092620">
      <w:pPr>
        <w:ind w:left="720" w:firstLine="0"/>
      </w:pPr>
      <w:r>
        <w:tab/>
        <w:t>P-value = 0</w:t>
      </w:r>
      <w:r w:rsidRPr="00092620">
        <w:t>.000959</w:t>
      </w:r>
    </w:p>
    <w:p w14:paraId="473131D5" w14:textId="1D6A8480" w:rsidR="00092620" w:rsidRPr="00716F98" w:rsidRDefault="00092620" w:rsidP="00092620">
      <w:r>
        <w:t>With p-values less than 0.05 we conclude that the main effects for variety are significant.</w:t>
      </w:r>
    </w:p>
    <w:p w14:paraId="2098DCE3" w14:textId="681BB61E" w:rsidR="00B017DF" w:rsidRDefault="00B017DF" w:rsidP="00B017DF">
      <w:pPr>
        <w:pStyle w:val="Heading2"/>
      </w:pPr>
      <w:r>
        <w:t>Part VI</w:t>
      </w:r>
    </w:p>
    <w:p w14:paraId="705322A7" w14:textId="77777777" w:rsidR="00B017DF" w:rsidRDefault="00B017DF" w:rsidP="00B017DF">
      <w:pPr>
        <w:pStyle w:val="Heading3"/>
        <w:rPr>
          <w:rFonts w:asciiTheme="minorHAnsi" w:eastAsiaTheme="minorEastAsia" w:hAnsiTheme="minorHAnsi" w:cstheme="minorBidi"/>
          <w:b w:val="0"/>
          <w:bCs w:val="0"/>
          <w:kern w:val="0"/>
        </w:rPr>
      </w:pPr>
      <w:r w:rsidRPr="00B017DF">
        <w:rPr>
          <w:rFonts w:asciiTheme="minorHAnsi" w:eastAsiaTheme="minorEastAsia" w:hAnsiTheme="minorHAnsi" w:cstheme="minorBidi"/>
          <w:b w:val="0"/>
          <w:bCs w:val="0"/>
          <w:kern w:val="0"/>
        </w:rPr>
        <w:t xml:space="preserve">Test if the interaction effect of Variety*Fertilizer is significant using </w:t>
      </w:r>
      <w:r w:rsidRPr="00B017DF">
        <w:rPr>
          <w:rFonts w:asciiTheme="minorHAnsi" w:eastAsiaTheme="minorEastAsia" w:hAnsiTheme="minorHAnsi" w:cstheme="minorBidi"/>
          <w:b w:val="0"/>
          <w:bCs w:val="0"/>
          <w:kern w:val="0"/>
        </w:rPr>
        <w:sym w:font="Symbol" w:char="F061"/>
      </w:r>
      <w:r w:rsidRPr="00B017DF">
        <w:rPr>
          <w:rFonts w:asciiTheme="minorHAnsi" w:eastAsiaTheme="minorEastAsia" w:hAnsiTheme="minorHAnsi" w:cstheme="minorBidi"/>
          <w:b w:val="0"/>
          <w:bCs w:val="0"/>
          <w:kern w:val="0"/>
        </w:rPr>
        <w:t xml:space="preserve"> </w:t>
      </w:r>
      <w:r w:rsidRPr="00B017DF">
        <w:rPr>
          <w:rFonts w:asciiTheme="minorHAnsi" w:eastAsiaTheme="minorEastAsia" w:hAnsiTheme="minorHAnsi" w:cstheme="minorBidi"/>
          <w:b w:val="0"/>
          <w:bCs w:val="0"/>
          <w:kern w:val="0"/>
        </w:rPr>
        <w:sym w:font="Symbol" w:char="F03D"/>
      </w:r>
      <w:r w:rsidRPr="00B017DF">
        <w:rPr>
          <w:rFonts w:asciiTheme="minorHAnsi" w:eastAsiaTheme="minorEastAsia" w:hAnsiTheme="minorHAnsi" w:cstheme="minorBidi"/>
          <w:b w:val="0"/>
          <w:bCs w:val="0"/>
          <w:kern w:val="0"/>
        </w:rPr>
        <w:t xml:space="preserve"> 0.05 and use a p-value to make your decision. Show all work for credit. [3 pts]</w:t>
      </w:r>
    </w:p>
    <w:p w14:paraId="0059CB03" w14:textId="2224941F" w:rsidR="00B017DF" w:rsidRDefault="00B017DF" w:rsidP="00B017DF">
      <w:pPr>
        <w:pStyle w:val="Heading3"/>
      </w:pPr>
      <w:r>
        <w:t>Answer:</w:t>
      </w:r>
    </w:p>
    <w:p w14:paraId="0FCDE425" w14:textId="3493128D" w:rsidR="00B017DF" w:rsidRDefault="00B017DF" w:rsidP="00B017DF">
      <w:pPr>
        <w:ind w:firstLine="0"/>
      </w:pPr>
      <w:r>
        <w:tab/>
      </w:r>
      <w:r>
        <w:tab/>
        <w:t xml:space="preserve">F-value of Variety = MSab / MSerrorB = </w:t>
      </w:r>
      <w:r w:rsidR="00092620">
        <w:t>8.5</w:t>
      </w:r>
      <w:r>
        <w:t xml:space="preserve"> / 7.25 = </w:t>
      </w:r>
      <w:r w:rsidR="00092620" w:rsidRPr="00092620">
        <w:t>1.172</w:t>
      </w:r>
    </w:p>
    <w:p w14:paraId="68B61FCE" w14:textId="33CBB7B0" w:rsidR="00B017DF" w:rsidRDefault="00B017DF" w:rsidP="00B017DF">
      <w:pPr>
        <w:ind w:left="720" w:firstLine="0"/>
      </w:pPr>
      <w:r>
        <w:tab/>
        <w:t xml:space="preserve">Df between = k – 1 = </w:t>
      </w:r>
      <w:r w:rsidR="00092620">
        <w:t>10</w:t>
      </w:r>
    </w:p>
    <w:p w14:paraId="2DEF0B2B" w14:textId="221F409F" w:rsidR="00B017DF" w:rsidRDefault="00B017DF" w:rsidP="00B017DF">
      <w:pPr>
        <w:ind w:left="720" w:firstLine="0"/>
      </w:pPr>
      <w:r>
        <w:tab/>
        <w:t xml:space="preserve">Df within = N - k = </w:t>
      </w:r>
      <w:r w:rsidR="00092620">
        <w:t>17</w:t>
      </w:r>
    </w:p>
    <w:p w14:paraId="23FEC9B7" w14:textId="41513EE0" w:rsidR="00092620" w:rsidRDefault="00092620" w:rsidP="00B017DF">
      <w:pPr>
        <w:ind w:left="720" w:firstLine="0"/>
      </w:pPr>
      <w:r>
        <w:tab/>
        <w:t>P-value = 0.</w:t>
      </w:r>
      <w:r w:rsidRPr="00092620">
        <w:t>371738</w:t>
      </w:r>
    </w:p>
    <w:p w14:paraId="64E5E513" w14:textId="2B9FAC92" w:rsidR="00EB77BC" w:rsidRDefault="00EB77BC" w:rsidP="00EB77BC">
      <w:r>
        <w:t xml:space="preserve">With p-values greater than 0.05 we conclude that the </w:t>
      </w:r>
      <w:r w:rsidR="001A75D5">
        <w:t xml:space="preserve">interaction between variety and fertilizer </w:t>
      </w:r>
      <w:r>
        <w:t>are not significant.</w:t>
      </w:r>
    </w:p>
    <w:p w14:paraId="468C3ACD" w14:textId="4AC3A40B" w:rsidR="00B017DF" w:rsidRDefault="00B017DF" w:rsidP="00B017DF">
      <w:pPr>
        <w:pStyle w:val="Heading2"/>
      </w:pPr>
      <w:r>
        <w:lastRenderedPageBreak/>
        <w:t xml:space="preserve">Part </w:t>
      </w:r>
      <w:r w:rsidR="00EB77BC">
        <w:t>‘</w:t>
      </w:r>
      <w:r>
        <w:t>V</w:t>
      </w:r>
      <w:r w:rsidR="00EB77BC">
        <w:t>III’</w:t>
      </w:r>
    </w:p>
    <w:p w14:paraId="0CB89D92" w14:textId="1C6A68C8" w:rsidR="00B017DF" w:rsidRDefault="00EB77BC" w:rsidP="00B017DF">
      <w:pPr>
        <w:pStyle w:val="Heading3"/>
        <w:rPr>
          <w:rFonts w:asciiTheme="minorHAnsi" w:eastAsiaTheme="minorEastAsia" w:hAnsiTheme="minorHAnsi" w:cstheme="minorBidi"/>
          <w:b w:val="0"/>
          <w:bCs w:val="0"/>
          <w:kern w:val="0"/>
        </w:rPr>
      </w:pPr>
      <w:r w:rsidRPr="00EB77BC">
        <w:rPr>
          <w:rFonts w:asciiTheme="minorHAnsi" w:eastAsiaTheme="minorEastAsia" w:hAnsiTheme="minorHAnsi" w:cstheme="minorBidi"/>
          <w:b w:val="0"/>
          <w:bCs w:val="0"/>
          <w:kern w:val="0"/>
        </w:rPr>
        <w:t>Provide the line of code for using the lmer() function in R to fit the model for this data. Which R library do you need to have loaded in order for R to perform the correct tests for the Fertilizer effect? [4 pts]</w:t>
      </w:r>
    </w:p>
    <w:p w14:paraId="2AA2ECCD" w14:textId="03F49C6C" w:rsidR="00B017DF" w:rsidRDefault="00B017DF" w:rsidP="00E45AF6">
      <w:pPr>
        <w:pStyle w:val="Heading3"/>
      </w:pPr>
      <w:r>
        <w:t>Answer:</w:t>
      </w:r>
    </w:p>
    <w:p w14:paraId="5A219514" w14:textId="3227185D" w:rsidR="00E45AF6" w:rsidRDefault="00E45AF6" w:rsidP="00E45AF6">
      <w:r>
        <w:tab/>
        <w:t>The code I would use would be:</w:t>
      </w:r>
    </w:p>
    <w:p w14:paraId="1C3407F7" w14:textId="1783ADC0" w:rsidR="00E45AF6" w:rsidRDefault="00E45AF6" w:rsidP="00E45AF6">
      <w:r>
        <w:t xml:space="preserve">M3 &lt;- lmer(Yield ~ Field + Fertilizer + Tomato_Variant + Fertilizer:Tomato_Variant + </w:t>
      </w:r>
    </w:p>
    <w:p w14:paraId="13225F6E" w14:textId="40957E80" w:rsidR="00E45AF6" w:rsidRDefault="00E45AF6" w:rsidP="00E45AF6">
      <w:r>
        <w:t xml:space="preserve">                 (1 | Filed:Fertilizer), data = q4)</w:t>
      </w:r>
    </w:p>
    <w:p w14:paraId="4E8237F4" w14:textId="20DE7AA8" w:rsidR="00E45AF6" w:rsidRDefault="00E45AF6" w:rsidP="00E45AF6">
      <w:r>
        <w:t>anova(M3)</w:t>
      </w:r>
    </w:p>
    <w:p w14:paraId="4A3F4FEE" w14:textId="44DC603C" w:rsidR="004A6A34" w:rsidRDefault="00E45AF6" w:rsidP="004A6A34">
      <w:r>
        <w:t>For this code to run properly we need the</w:t>
      </w:r>
      <w:r w:rsidR="004A6A34">
        <w:t xml:space="preserve"> library ‘lmerTest’ which itself  includes/requires the library ‘lme4’.</w:t>
      </w:r>
    </w:p>
    <w:p w14:paraId="5564C0DA" w14:textId="154749FC" w:rsidR="004A6A34" w:rsidRDefault="004A6A34">
      <w:r>
        <w:br w:type="page"/>
      </w:r>
    </w:p>
    <w:p w14:paraId="6AEDF367" w14:textId="4282F54F" w:rsidR="004A6A34" w:rsidRDefault="00645389" w:rsidP="00645389">
      <w:pPr>
        <w:ind w:firstLine="0"/>
        <w:jc w:val="center"/>
      </w:pPr>
      <w:r>
        <w:rPr>
          <w:b/>
          <w:bCs/>
        </w:rPr>
        <w:lastRenderedPageBreak/>
        <w:t>Code Transcript:</w:t>
      </w:r>
    </w:p>
    <w:p w14:paraId="39102E06" w14:textId="77777777" w:rsidR="00645389" w:rsidRDefault="00645389" w:rsidP="00645389">
      <w:pPr>
        <w:ind w:firstLine="0"/>
      </w:pPr>
      <w:r>
        <w:t>library(tidyverse)</w:t>
      </w:r>
    </w:p>
    <w:p w14:paraId="3CC275CB" w14:textId="77777777" w:rsidR="00645389" w:rsidRDefault="00645389" w:rsidP="00645389">
      <w:pPr>
        <w:ind w:firstLine="0"/>
      </w:pPr>
    </w:p>
    <w:p w14:paraId="0B2DCFE1" w14:textId="77777777" w:rsidR="00645389" w:rsidRDefault="00645389" w:rsidP="00645389">
      <w:pPr>
        <w:ind w:firstLine="0"/>
      </w:pPr>
      <w:r>
        <w:t>## problem 2</w:t>
      </w:r>
    </w:p>
    <w:p w14:paraId="778CAA20" w14:textId="77777777" w:rsidR="00645389" w:rsidRDefault="00645389" w:rsidP="00645389">
      <w:pPr>
        <w:ind w:firstLine="0"/>
      </w:pPr>
      <w:r>
        <w:t>p2 &lt;- read.csv("exam2p2.csv", header = T)</w:t>
      </w:r>
    </w:p>
    <w:p w14:paraId="6A678116" w14:textId="77777777" w:rsidR="00645389" w:rsidRDefault="00645389" w:rsidP="00645389">
      <w:pPr>
        <w:ind w:firstLine="0"/>
      </w:pPr>
      <w:r>
        <w:t>m1 &lt;- lm(Froth~Speed+Nozzle+Speed:Nozzle,data = p2)</w:t>
      </w:r>
    </w:p>
    <w:p w14:paraId="1FD025C0" w14:textId="77777777" w:rsidR="00645389" w:rsidRDefault="00645389" w:rsidP="00645389">
      <w:pPr>
        <w:ind w:firstLine="0"/>
      </w:pPr>
      <w:r>
        <w:t>summary(m1)</w:t>
      </w:r>
    </w:p>
    <w:p w14:paraId="0F44FACA" w14:textId="77777777" w:rsidR="00645389" w:rsidRDefault="00645389" w:rsidP="00645389">
      <w:pPr>
        <w:ind w:firstLine="0"/>
      </w:pPr>
      <w:r>
        <w:t>anova(m1)</w:t>
      </w:r>
    </w:p>
    <w:p w14:paraId="6455C829" w14:textId="77777777" w:rsidR="00645389" w:rsidRDefault="00645389" w:rsidP="00645389">
      <w:pPr>
        <w:ind w:firstLine="0"/>
      </w:pPr>
    </w:p>
    <w:p w14:paraId="49ECB040" w14:textId="77777777" w:rsidR="00645389" w:rsidRDefault="00645389" w:rsidP="00645389">
      <w:pPr>
        <w:ind w:firstLine="0"/>
      </w:pPr>
      <w:r>
        <w:t>p2$resids &lt;- residuals(m1)</w:t>
      </w:r>
    </w:p>
    <w:p w14:paraId="18325B8C" w14:textId="77777777" w:rsidR="00645389" w:rsidRDefault="00645389" w:rsidP="00645389">
      <w:pPr>
        <w:ind w:firstLine="0"/>
      </w:pPr>
    </w:p>
    <w:p w14:paraId="5EEECA99" w14:textId="77777777" w:rsidR="00645389" w:rsidRDefault="00645389" w:rsidP="00645389">
      <w:pPr>
        <w:ind w:firstLine="0"/>
      </w:pPr>
      <w:r>
        <w:t xml:space="preserve">interaction.plot(p2$Speed, p2$Nozzle, p2$Froth, </w:t>
      </w:r>
    </w:p>
    <w:p w14:paraId="09DF2707" w14:textId="77777777" w:rsidR="00645389" w:rsidRDefault="00645389" w:rsidP="00645389">
      <w:pPr>
        <w:ind w:firstLine="0"/>
      </w:pPr>
      <w:r>
        <w:t xml:space="preserve">                 fun = mean,</w:t>
      </w:r>
    </w:p>
    <w:p w14:paraId="50E8EA0B" w14:textId="77777777" w:rsidR="00645389" w:rsidRDefault="00645389" w:rsidP="00645389">
      <w:pPr>
        <w:ind w:firstLine="0"/>
      </w:pPr>
      <w:r>
        <w:t xml:space="preserve">                 type = "b", </w:t>
      </w:r>
    </w:p>
    <w:p w14:paraId="1267922C" w14:textId="77777777" w:rsidR="00645389" w:rsidRDefault="00645389" w:rsidP="00645389">
      <w:pPr>
        <w:ind w:firstLine="0"/>
      </w:pPr>
      <w:r>
        <w:t xml:space="preserve">                 pch=c(1:3),</w:t>
      </w:r>
    </w:p>
    <w:p w14:paraId="2A5F6439" w14:textId="77777777" w:rsidR="00645389" w:rsidRDefault="00645389" w:rsidP="00645389">
      <w:pPr>
        <w:ind w:firstLine="0"/>
      </w:pPr>
      <w:r>
        <w:t xml:space="preserve">                 legend = TRUE,</w:t>
      </w:r>
    </w:p>
    <w:p w14:paraId="2894A810" w14:textId="77777777" w:rsidR="00645389" w:rsidRDefault="00645389" w:rsidP="00645389">
      <w:pPr>
        <w:ind w:firstLine="0"/>
      </w:pPr>
      <w:r>
        <w:t xml:space="preserve">                 trace.label = "Nozzle Type",</w:t>
      </w:r>
    </w:p>
    <w:p w14:paraId="6A0040FB" w14:textId="77777777" w:rsidR="00645389" w:rsidRDefault="00645389" w:rsidP="00645389">
      <w:pPr>
        <w:ind w:firstLine="0"/>
      </w:pPr>
      <w:r>
        <w:t xml:space="preserve">                 fixed = FALSE,</w:t>
      </w:r>
    </w:p>
    <w:p w14:paraId="26C9CEDA" w14:textId="77777777" w:rsidR="00645389" w:rsidRDefault="00645389" w:rsidP="00645389">
      <w:pPr>
        <w:ind w:firstLine="0"/>
      </w:pPr>
      <w:r>
        <w:t xml:space="preserve">                 xlab = "Speed",</w:t>
      </w:r>
    </w:p>
    <w:p w14:paraId="271149BA" w14:textId="77777777" w:rsidR="00645389" w:rsidRDefault="00645389" w:rsidP="00645389">
      <w:pPr>
        <w:ind w:firstLine="0"/>
      </w:pPr>
      <w:r>
        <w:t xml:space="preserve">                 ylab = "Frothing")</w:t>
      </w:r>
    </w:p>
    <w:p w14:paraId="5D4637D0" w14:textId="77777777" w:rsidR="00645389" w:rsidRDefault="00645389" w:rsidP="00645389">
      <w:pPr>
        <w:ind w:firstLine="0"/>
      </w:pPr>
    </w:p>
    <w:p w14:paraId="69D81F32" w14:textId="77777777" w:rsidR="00645389" w:rsidRDefault="00645389" w:rsidP="00645389">
      <w:pPr>
        <w:ind w:firstLine="0"/>
      </w:pPr>
    </w:p>
    <w:p w14:paraId="2331ABF0" w14:textId="77777777" w:rsidR="00645389" w:rsidRDefault="00645389" w:rsidP="00645389">
      <w:pPr>
        <w:ind w:firstLine="0"/>
      </w:pPr>
      <w:r>
        <w:t>TukeyHSD(aov(m1),conf.level = 0.95)</w:t>
      </w:r>
    </w:p>
    <w:p w14:paraId="439DE9CF" w14:textId="77777777" w:rsidR="00645389" w:rsidRDefault="00645389" w:rsidP="00645389">
      <w:pPr>
        <w:ind w:firstLine="0"/>
      </w:pPr>
    </w:p>
    <w:p w14:paraId="1C1F78F4" w14:textId="77777777" w:rsidR="00645389" w:rsidRDefault="00645389" w:rsidP="00645389">
      <w:pPr>
        <w:ind w:firstLine="0"/>
      </w:pPr>
    </w:p>
    <w:p w14:paraId="7E6FD871" w14:textId="77777777" w:rsidR="00645389" w:rsidRDefault="00645389" w:rsidP="00645389">
      <w:pPr>
        <w:ind w:firstLine="0"/>
      </w:pPr>
    </w:p>
    <w:p w14:paraId="23CF62E9" w14:textId="77777777" w:rsidR="00645389" w:rsidRDefault="00645389" w:rsidP="00645389">
      <w:pPr>
        <w:ind w:firstLine="0"/>
      </w:pPr>
      <w:r>
        <w:t># problem 3b</w:t>
      </w:r>
    </w:p>
    <w:p w14:paraId="661241DC" w14:textId="77777777" w:rsidR="00645389" w:rsidRDefault="00645389" w:rsidP="00645389">
      <w:pPr>
        <w:ind w:firstLine="0"/>
      </w:pPr>
      <w:r>
        <w:t>p3 &lt;- read.csv("Part3b.csv", header = T)</w:t>
      </w:r>
    </w:p>
    <w:p w14:paraId="65757E1F" w14:textId="77777777" w:rsidR="00645389" w:rsidRDefault="00645389" w:rsidP="00645389">
      <w:pPr>
        <w:ind w:firstLine="0"/>
      </w:pPr>
      <w:r>
        <w:t>m2 &lt;- lm(Qual~Heat_Time+Trans_Time+Heat_Time:Trans_Time,data=p3)</w:t>
      </w:r>
    </w:p>
    <w:p w14:paraId="677445FF" w14:textId="77777777" w:rsidR="00645389" w:rsidRDefault="00645389" w:rsidP="00645389">
      <w:pPr>
        <w:ind w:firstLine="0"/>
      </w:pPr>
    </w:p>
    <w:p w14:paraId="72AE4690" w14:textId="77777777" w:rsidR="00645389" w:rsidRDefault="00645389" w:rsidP="00645389">
      <w:pPr>
        <w:ind w:firstLine="0"/>
      </w:pPr>
      <w:r>
        <w:t>summary(m2)</w:t>
      </w:r>
    </w:p>
    <w:p w14:paraId="22D5F6FA" w14:textId="77777777" w:rsidR="00645389" w:rsidRDefault="00645389" w:rsidP="00645389">
      <w:pPr>
        <w:ind w:firstLine="0"/>
      </w:pPr>
      <w:r>
        <w:t>anova(m2)</w:t>
      </w:r>
    </w:p>
    <w:p w14:paraId="0570A79F" w14:textId="77777777" w:rsidR="00645389" w:rsidRDefault="00645389" w:rsidP="00645389">
      <w:pPr>
        <w:ind w:firstLine="0"/>
      </w:pPr>
    </w:p>
    <w:p w14:paraId="4DDB2739" w14:textId="77777777" w:rsidR="00645389" w:rsidRDefault="00645389" w:rsidP="00645389">
      <w:pPr>
        <w:ind w:firstLine="0"/>
      </w:pPr>
      <w:r>
        <w:t>p3$resids &lt;- residuals(m2)</w:t>
      </w:r>
    </w:p>
    <w:p w14:paraId="6B7C92D7" w14:textId="77777777" w:rsidR="00645389" w:rsidRDefault="00645389" w:rsidP="00645389">
      <w:pPr>
        <w:ind w:firstLine="0"/>
      </w:pPr>
    </w:p>
    <w:p w14:paraId="251A39D8" w14:textId="77777777" w:rsidR="00645389" w:rsidRDefault="00645389" w:rsidP="00645389">
      <w:pPr>
        <w:ind w:firstLine="0"/>
      </w:pPr>
      <w:r>
        <w:t>library(gplots)</w:t>
      </w:r>
    </w:p>
    <w:p w14:paraId="7A29D122" w14:textId="77777777" w:rsidR="00645389" w:rsidRDefault="00645389" w:rsidP="00645389">
      <w:pPr>
        <w:ind w:firstLine="0"/>
      </w:pPr>
    </w:p>
    <w:p w14:paraId="3148F200" w14:textId="77777777" w:rsidR="00645389" w:rsidRDefault="00645389" w:rsidP="00645389">
      <w:pPr>
        <w:ind w:firstLine="0"/>
      </w:pPr>
      <w:r>
        <w:t>plotmeans(Qual~Heat_Time,xlab="Heat Time",ylab="Quality", p=.95,</w:t>
      </w:r>
    </w:p>
    <w:p w14:paraId="5678AC29" w14:textId="77777777" w:rsidR="00645389" w:rsidRDefault="00645389" w:rsidP="00645389">
      <w:pPr>
        <w:ind w:firstLine="0"/>
      </w:pPr>
      <w:r>
        <w:t xml:space="preserve">          main="Heat TIme Main Effect Plot",barcol="black", n.label=F,data=p3)</w:t>
      </w:r>
    </w:p>
    <w:p w14:paraId="6E7189A4" w14:textId="77777777" w:rsidR="00645389" w:rsidRDefault="00645389" w:rsidP="00645389">
      <w:pPr>
        <w:ind w:firstLine="0"/>
      </w:pPr>
    </w:p>
    <w:p w14:paraId="14BA563C" w14:textId="77777777" w:rsidR="00645389" w:rsidRDefault="00645389" w:rsidP="00645389">
      <w:pPr>
        <w:ind w:firstLine="0"/>
      </w:pPr>
    </w:p>
    <w:p w14:paraId="4B8B06CD" w14:textId="77777777" w:rsidR="00645389" w:rsidRDefault="00645389" w:rsidP="00645389">
      <w:pPr>
        <w:ind w:firstLine="0"/>
      </w:pPr>
    </w:p>
    <w:p w14:paraId="2F90B97F" w14:textId="77777777" w:rsidR="00645389" w:rsidRDefault="00645389" w:rsidP="00645389">
      <w:pPr>
        <w:ind w:firstLine="0"/>
      </w:pPr>
    </w:p>
    <w:p w14:paraId="5E28FA80" w14:textId="77777777" w:rsidR="00645389" w:rsidRDefault="00645389" w:rsidP="00645389">
      <w:pPr>
        <w:ind w:firstLine="0"/>
      </w:pPr>
      <w:r>
        <w:t>B_coded&lt;-seq(-1,1,length.out=50)</w:t>
      </w:r>
    </w:p>
    <w:p w14:paraId="651EF7A2" w14:textId="77777777" w:rsidR="00645389" w:rsidRDefault="00645389" w:rsidP="00645389">
      <w:pPr>
        <w:ind w:firstLine="0"/>
      </w:pPr>
      <w:r>
        <w:t>A_coded&lt;-seq(-1,1,length.out=50)</w:t>
      </w:r>
    </w:p>
    <w:p w14:paraId="700EFAB5" w14:textId="77777777" w:rsidR="00645389" w:rsidRDefault="00645389" w:rsidP="00645389">
      <w:pPr>
        <w:ind w:firstLine="0"/>
      </w:pPr>
    </w:p>
    <w:p w14:paraId="09B4F16F" w14:textId="77777777" w:rsidR="00645389" w:rsidRDefault="00645389" w:rsidP="00645389">
      <w:pPr>
        <w:ind w:firstLine="0"/>
      </w:pPr>
      <w:r>
        <w:lastRenderedPageBreak/>
        <w:t>z&lt;- outer(B_coded,A_coded,function(a,b)</w:t>
      </w:r>
    </w:p>
    <w:p w14:paraId="7D9EF694" w14:textId="77777777" w:rsidR="00645389" w:rsidRDefault="00645389" w:rsidP="00645389">
      <w:pPr>
        <w:ind w:firstLine="0"/>
      </w:pPr>
      <w:r>
        <w:t xml:space="preserve">  predict(m2,newdata=</w:t>
      </w:r>
    </w:p>
    <w:p w14:paraId="56668200" w14:textId="77777777" w:rsidR="00645389" w:rsidRDefault="00645389" w:rsidP="00645389">
      <w:pPr>
        <w:ind w:firstLine="0"/>
      </w:pPr>
      <w:r>
        <w:t xml:space="preserve">            data.frame(Heat_Time=a,Trans_Time=b)))</w:t>
      </w:r>
    </w:p>
    <w:p w14:paraId="35962C1E" w14:textId="77777777" w:rsidR="00645389" w:rsidRDefault="00645389" w:rsidP="00645389">
      <w:pPr>
        <w:ind w:firstLine="0"/>
      </w:pPr>
      <w:r>
        <w:t>z</w:t>
      </w:r>
    </w:p>
    <w:p w14:paraId="5D2746E0" w14:textId="77777777" w:rsidR="00645389" w:rsidRDefault="00645389" w:rsidP="00645389">
      <w:pPr>
        <w:ind w:firstLine="0"/>
      </w:pPr>
    </w:p>
    <w:p w14:paraId="46D6E042" w14:textId="77777777" w:rsidR="00645389" w:rsidRDefault="00645389" w:rsidP="00645389">
      <w:pPr>
        <w:ind w:firstLine="0"/>
      </w:pPr>
      <w:r>
        <w:t>library(plot3D)</w:t>
      </w:r>
    </w:p>
    <w:p w14:paraId="3C66187F" w14:textId="77777777" w:rsidR="00645389" w:rsidRDefault="00645389" w:rsidP="00645389">
      <w:pPr>
        <w:ind w:firstLine="0"/>
      </w:pPr>
    </w:p>
    <w:p w14:paraId="33C695C8" w14:textId="77777777" w:rsidR="00645389" w:rsidRDefault="00645389" w:rsidP="00645389">
      <w:pPr>
        <w:ind w:firstLine="0"/>
      </w:pPr>
      <w:r>
        <w:t xml:space="preserve">contour2D(x = B_coded,y = A_coded, z = z, </w:t>
      </w:r>
    </w:p>
    <w:p w14:paraId="646CE4BC" w14:textId="77777777" w:rsidR="00645389" w:rsidRDefault="00645389" w:rsidP="00645389">
      <w:pPr>
        <w:ind w:firstLine="0"/>
      </w:pPr>
      <w:r>
        <w:t xml:space="preserve">          xlab = "Heat Time", </w:t>
      </w:r>
    </w:p>
    <w:p w14:paraId="408FDA49" w14:textId="77777777" w:rsidR="00645389" w:rsidRDefault="00645389" w:rsidP="00645389">
      <w:pPr>
        <w:ind w:firstLine="0"/>
      </w:pPr>
      <w:r>
        <w:t xml:space="preserve">          ylab = "Transition Time", </w:t>
      </w:r>
    </w:p>
    <w:p w14:paraId="69B60220" w14:textId="77777777" w:rsidR="00645389" w:rsidRDefault="00645389" w:rsidP="00645389">
      <w:pPr>
        <w:ind w:firstLine="0"/>
      </w:pPr>
      <w:r>
        <w:t xml:space="preserve">          clab = "Quality")</w:t>
      </w:r>
    </w:p>
    <w:p w14:paraId="067C7D24" w14:textId="77777777" w:rsidR="00645389" w:rsidRDefault="00645389" w:rsidP="00645389">
      <w:pPr>
        <w:ind w:firstLine="0"/>
      </w:pPr>
    </w:p>
    <w:p w14:paraId="70D976B0" w14:textId="77777777" w:rsidR="00645389" w:rsidRDefault="00645389" w:rsidP="00645389">
      <w:pPr>
        <w:ind w:firstLine="0"/>
      </w:pPr>
      <w:r>
        <w:t># problem 4</w:t>
      </w:r>
    </w:p>
    <w:p w14:paraId="61AB2902" w14:textId="77777777" w:rsidR="00645389" w:rsidRDefault="00645389" w:rsidP="00645389">
      <w:pPr>
        <w:ind w:firstLine="0"/>
      </w:pPr>
    </w:p>
    <w:p w14:paraId="7E51214B" w14:textId="77777777" w:rsidR="00645389" w:rsidRDefault="00645389" w:rsidP="00645389">
      <w:pPr>
        <w:ind w:firstLine="0"/>
      </w:pPr>
      <w:r>
        <w:t>pf(22.213,df1=2,df2=6,lower.tail=F)</w:t>
      </w:r>
    </w:p>
    <w:p w14:paraId="097725D9" w14:textId="77777777" w:rsidR="00645389" w:rsidRDefault="00645389" w:rsidP="00645389">
      <w:pPr>
        <w:ind w:firstLine="0"/>
      </w:pPr>
      <w:r>
        <w:t>pf(10.483,df1=8,df2=9,lower.tail=F)</w:t>
      </w:r>
    </w:p>
    <w:p w14:paraId="3509B7D5" w14:textId="3AF3A304" w:rsidR="00645389" w:rsidRPr="00645389" w:rsidRDefault="00645389" w:rsidP="00645389">
      <w:pPr>
        <w:ind w:firstLine="0"/>
      </w:pPr>
      <w:r>
        <w:t>pf(1.172,df1=10,df2=17,lower.tail=F)</w:t>
      </w:r>
    </w:p>
    <w:p w14:paraId="16B3D330" w14:textId="0280CC03" w:rsidR="00092620" w:rsidRDefault="00092620" w:rsidP="00B017DF">
      <w:pPr>
        <w:ind w:left="720" w:firstLine="0"/>
      </w:pPr>
      <w:r>
        <w:tab/>
        <w:t xml:space="preserve"> </w:t>
      </w:r>
    </w:p>
    <w:p w14:paraId="0BA6C6CF" w14:textId="57E8E7B8" w:rsidR="00DB626E" w:rsidRPr="00716F98" w:rsidRDefault="00DB626E" w:rsidP="00DB626E">
      <w:pPr>
        <w:ind w:firstLine="0"/>
      </w:pPr>
    </w:p>
    <w:p w14:paraId="5293689F" w14:textId="77777777" w:rsidR="00DB626E" w:rsidRPr="00716F98" w:rsidRDefault="00DB626E" w:rsidP="004E4EB7">
      <w:pPr>
        <w:ind w:firstLine="0"/>
      </w:pPr>
    </w:p>
    <w:sectPr w:rsidR="00DB626E" w:rsidRPr="00716F9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414B" w14:textId="77777777" w:rsidR="008026D4" w:rsidRDefault="008026D4">
      <w:pPr>
        <w:spacing w:line="240" w:lineRule="auto"/>
      </w:pPr>
      <w:r>
        <w:separator/>
      </w:r>
    </w:p>
    <w:p w14:paraId="6B9799C8" w14:textId="77777777" w:rsidR="008026D4" w:rsidRDefault="008026D4"/>
  </w:endnote>
  <w:endnote w:type="continuationSeparator" w:id="0">
    <w:p w14:paraId="67C40099" w14:textId="77777777" w:rsidR="008026D4" w:rsidRDefault="008026D4">
      <w:pPr>
        <w:spacing w:line="240" w:lineRule="auto"/>
      </w:pPr>
      <w:r>
        <w:continuationSeparator/>
      </w:r>
    </w:p>
    <w:p w14:paraId="6557D8BA" w14:textId="77777777" w:rsidR="008026D4" w:rsidRDefault="00802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FB645" w14:textId="77777777" w:rsidR="008026D4" w:rsidRDefault="008026D4">
      <w:pPr>
        <w:spacing w:line="240" w:lineRule="auto"/>
      </w:pPr>
      <w:r>
        <w:separator/>
      </w:r>
    </w:p>
    <w:p w14:paraId="5E705CEA" w14:textId="77777777" w:rsidR="008026D4" w:rsidRDefault="008026D4"/>
  </w:footnote>
  <w:footnote w:type="continuationSeparator" w:id="0">
    <w:p w14:paraId="5ACB2295" w14:textId="77777777" w:rsidR="008026D4" w:rsidRDefault="008026D4">
      <w:pPr>
        <w:spacing w:line="240" w:lineRule="auto"/>
      </w:pPr>
      <w:r>
        <w:continuationSeparator/>
      </w:r>
    </w:p>
    <w:p w14:paraId="3DFA9C0D" w14:textId="77777777" w:rsidR="008026D4" w:rsidRDefault="008026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A787" w14:textId="4F27FB43" w:rsidR="00E81978" w:rsidRDefault="008026D4">
    <w:pPr>
      <w:pStyle w:val="Header"/>
    </w:pPr>
    <w:sdt>
      <w:sdtPr>
        <w:rPr>
          <w:rStyle w:val="Strong"/>
        </w:rPr>
        <w:alias w:val="Running head"/>
        <w:tag w:val=""/>
        <w:id w:val="12739865"/>
        <w:placeholder>
          <w:docPart w:val="0DD976104C774E7388B5E336D0CA1CB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A388E">
          <w:rPr>
            <w:rStyle w:val="Strong"/>
          </w:rPr>
          <w:t>STAT 4025 Final exaM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732A" w14:textId="28CB9A16" w:rsidR="00E81978" w:rsidRPr="00CA388E" w:rsidRDefault="00CA388E">
    <w:pPr>
      <w:pStyle w:val="Header"/>
      <w:rPr>
        <w:rStyle w:val="Strong"/>
      </w:rPr>
    </w:pPr>
    <w:r>
      <w:rPr>
        <w:rStyle w:val="Strong"/>
      </w:rPr>
      <w:t>STAT 4025 Final exam</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03753"/>
    <w:multiLevelType w:val="hybridMultilevel"/>
    <w:tmpl w:val="E594E692"/>
    <w:lvl w:ilvl="0" w:tplc="DFA2E4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D55F6A"/>
    <w:multiLevelType w:val="hybridMultilevel"/>
    <w:tmpl w:val="D41488F6"/>
    <w:lvl w:ilvl="0" w:tplc="3476D9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E18DB"/>
    <w:multiLevelType w:val="hybridMultilevel"/>
    <w:tmpl w:val="F67237F0"/>
    <w:lvl w:ilvl="0" w:tplc="FCE8DDA0">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E910B1C"/>
    <w:multiLevelType w:val="hybridMultilevel"/>
    <w:tmpl w:val="42CA8FCC"/>
    <w:lvl w:ilvl="0" w:tplc="AA4C98B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2773588">
    <w:abstractNumId w:val="9"/>
  </w:num>
  <w:num w:numId="2" w16cid:durableId="2068722217">
    <w:abstractNumId w:val="7"/>
  </w:num>
  <w:num w:numId="3" w16cid:durableId="1636375203">
    <w:abstractNumId w:val="6"/>
  </w:num>
  <w:num w:numId="4" w16cid:durableId="228544925">
    <w:abstractNumId w:val="5"/>
  </w:num>
  <w:num w:numId="5" w16cid:durableId="1789466815">
    <w:abstractNumId w:val="4"/>
  </w:num>
  <w:num w:numId="6" w16cid:durableId="1228223162">
    <w:abstractNumId w:val="8"/>
  </w:num>
  <w:num w:numId="7" w16cid:durableId="652832463">
    <w:abstractNumId w:val="3"/>
  </w:num>
  <w:num w:numId="8" w16cid:durableId="917130674">
    <w:abstractNumId w:val="2"/>
  </w:num>
  <w:num w:numId="9" w16cid:durableId="1300458460">
    <w:abstractNumId w:val="1"/>
  </w:num>
  <w:num w:numId="10" w16cid:durableId="996760370">
    <w:abstractNumId w:val="0"/>
  </w:num>
  <w:num w:numId="11" w16cid:durableId="1499005183">
    <w:abstractNumId w:val="9"/>
    <w:lvlOverride w:ilvl="0">
      <w:startOverride w:val="1"/>
    </w:lvlOverride>
  </w:num>
  <w:num w:numId="12" w16cid:durableId="1526600053">
    <w:abstractNumId w:val="17"/>
  </w:num>
  <w:num w:numId="13" w16cid:durableId="901257752">
    <w:abstractNumId w:val="14"/>
  </w:num>
  <w:num w:numId="14" w16cid:durableId="392311347">
    <w:abstractNumId w:val="13"/>
  </w:num>
  <w:num w:numId="15" w16cid:durableId="317460420">
    <w:abstractNumId w:val="15"/>
  </w:num>
  <w:num w:numId="16" w16cid:durableId="326830886">
    <w:abstractNumId w:val="10"/>
  </w:num>
  <w:num w:numId="17" w16cid:durableId="1028221131">
    <w:abstractNumId w:val="12"/>
  </w:num>
  <w:num w:numId="18" w16cid:durableId="2083024084">
    <w:abstractNumId w:val="16"/>
  </w:num>
  <w:num w:numId="19" w16cid:durableId="515079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8E"/>
    <w:rsid w:val="0000223D"/>
    <w:rsid w:val="00021FD4"/>
    <w:rsid w:val="00025903"/>
    <w:rsid w:val="00062FF3"/>
    <w:rsid w:val="00083556"/>
    <w:rsid w:val="00090E61"/>
    <w:rsid w:val="00092620"/>
    <w:rsid w:val="0009763E"/>
    <w:rsid w:val="000C4BE9"/>
    <w:rsid w:val="000C68EE"/>
    <w:rsid w:val="000D3F41"/>
    <w:rsid w:val="000E1E79"/>
    <w:rsid w:val="000F4CE5"/>
    <w:rsid w:val="00105C46"/>
    <w:rsid w:val="001241B5"/>
    <w:rsid w:val="00141B49"/>
    <w:rsid w:val="001951EA"/>
    <w:rsid w:val="001A75D5"/>
    <w:rsid w:val="001D21F4"/>
    <w:rsid w:val="001E3995"/>
    <w:rsid w:val="001F4F4F"/>
    <w:rsid w:val="0027451F"/>
    <w:rsid w:val="003068B8"/>
    <w:rsid w:val="00313230"/>
    <w:rsid w:val="003439A3"/>
    <w:rsid w:val="003550D3"/>
    <w:rsid w:val="00355DCA"/>
    <w:rsid w:val="00356B07"/>
    <w:rsid w:val="0036052D"/>
    <w:rsid w:val="003867F5"/>
    <w:rsid w:val="00413972"/>
    <w:rsid w:val="00416E1E"/>
    <w:rsid w:val="00432A35"/>
    <w:rsid w:val="004843FC"/>
    <w:rsid w:val="004864B5"/>
    <w:rsid w:val="00493C1A"/>
    <w:rsid w:val="004A6A34"/>
    <w:rsid w:val="004A7D54"/>
    <w:rsid w:val="004E4EB7"/>
    <w:rsid w:val="004F4598"/>
    <w:rsid w:val="00551A02"/>
    <w:rsid w:val="005534FA"/>
    <w:rsid w:val="00571DB5"/>
    <w:rsid w:val="005734FF"/>
    <w:rsid w:val="005D3A03"/>
    <w:rsid w:val="00637306"/>
    <w:rsid w:val="00645372"/>
    <w:rsid w:val="00645389"/>
    <w:rsid w:val="006521D3"/>
    <w:rsid w:val="00675193"/>
    <w:rsid w:val="006A1362"/>
    <w:rsid w:val="00714B89"/>
    <w:rsid w:val="00716F98"/>
    <w:rsid w:val="00720210"/>
    <w:rsid w:val="0072450A"/>
    <w:rsid w:val="00724F0D"/>
    <w:rsid w:val="007344D2"/>
    <w:rsid w:val="00775276"/>
    <w:rsid w:val="007A1130"/>
    <w:rsid w:val="007E661E"/>
    <w:rsid w:val="007F03A0"/>
    <w:rsid w:val="008002C0"/>
    <w:rsid w:val="00800FAA"/>
    <w:rsid w:val="008026D4"/>
    <w:rsid w:val="00814F5B"/>
    <w:rsid w:val="008253F7"/>
    <w:rsid w:val="00833B5F"/>
    <w:rsid w:val="008648F0"/>
    <w:rsid w:val="00874F31"/>
    <w:rsid w:val="00895602"/>
    <w:rsid w:val="008C5323"/>
    <w:rsid w:val="008E25FC"/>
    <w:rsid w:val="008E7B0E"/>
    <w:rsid w:val="009363EC"/>
    <w:rsid w:val="009713A5"/>
    <w:rsid w:val="0097453D"/>
    <w:rsid w:val="009A6A3B"/>
    <w:rsid w:val="009B51FA"/>
    <w:rsid w:val="009B7B00"/>
    <w:rsid w:val="009C1979"/>
    <w:rsid w:val="00A24A0B"/>
    <w:rsid w:val="00A26938"/>
    <w:rsid w:val="00A460A9"/>
    <w:rsid w:val="00A61293"/>
    <w:rsid w:val="00A852E5"/>
    <w:rsid w:val="00AC7C41"/>
    <w:rsid w:val="00B017DF"/>
    <w:rsid w:val="00B131C0"/>
    <w:rsid w:val="00B4289D"/>
    <w:rsid w:val="00B64465"/>
    <w:rsid w:val="00B823AA"/>
    <w:rsid w:val="00BA3F06"/>
    <w:rsid w:val="00BA45DB"/>
    <w:rsid w:val="00BB3FF7"/>
    <w:rsid w:val="00BF4184"/>
    <w:rsid w:val="00C0601E"/>
    <w:rsid w:val="00C1431D"/>
    <w:rsid w:val="00C31D30"/>
    <w:rsid w:val="00C7770A"/>
    <w:rsid w:val="00C90F2B"/>
    <w:rsid w:val="00CA388E"/>
    <w:rsid w:val="00CA43B1"/>
    <w:rsid w:val="00CD6E39"/>
    <w:rsid w:val="00CE5E68"/>
    <w:rsid w:val="00CF6E91"/>
    <w:rsid w:val="00D17F09"/>
    <w:rsid w:val="00D2761C"/>
    <w:rsid w:val="00D62213"/>
    <w:rsid w:val="00D64B80"/>
    <w:rsid w:val="00D85B68"/>
    <w:rsid w:val="00DB0081"/>
    <w:rsid w:val="00DB0414"/>
    <w:rsid w:val="00DB368F"/>
    <w:rsid w:val="00DB626E"/>
    <w:rsid w:val="00DB7FC8"/>
    <w:rsid w:val="00DC4482"/>
    <w:rsid w:val="00DD7EB9"/>
    <w:rsid w:val="00DF3717"/>
    <w:rsid w:val="00E14B07"/>
    <w:rsid w:val="00E372E1"/>
    <w:rsid w:val="00E45AF6"/>
    <w:rsid w:val="00E515C4"/>
    <w:rsid w:val="00E56212"/>
    <w:rsid w:val="00E6004D"/>
    <w:rsid w:val="00E81978"/>
    <w:rsid w:val="00EA7C87"/>
    <w:rsid w:val="00EB77BC"/>
    <w:rsid w:val="00F137D5"/>
    <w:rsid w:val="00F151DA"/>
    <w:rsid w:val="00F379B7"/>
    <w:rsid w:val="00F525FA"/>
    <w:rsid w:val="00F52F3C"/>
    <w:rsid w:val="00F57D77"/>
    <w:rsid w:val="00F646F4"/>
    <w:rsid w:val="00F83AF4"/>
    <w:rsid w:val="00F90953"/>
    <w:rsid w:val="00FA74A0"/>
    <w:rsid w:val="00FB50DD"/>
    <w:rsid w:val="00FE3F5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1C884"/>
  <w15:chartTrackingRefBased/>
  <w15:docId w15:val="{00B9A314-FE29-49EA-996E-4EEF0815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0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55192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8B254D451347FE9C0CD0C179E846E9"/>
        <w:category>
          <w:name w:val="General"/>
          <w:gallery w:val="placeholder"/>
        </w:category>
        <w:types>
          <w:type w:val="bbPlcHdr"/>
        </w:types>
        <w:behaviors>
          <w:behavior w:val="content"/>
        </w:behaviors>
        <w:guid w:val="{05A3C4BF-297A-4DB3-8BC0-D8B21874D059}"/>
      </w:docPartPr>
      <w:docPartBody>
        <w:p w:rsidR="006938FB" w:rsidRDefault="00297A33">
          <w:pPr>
            <w:pStyle w:val="238B254D451347FE9C0CD0C179E846E9"/>
          </w:pPr>
          <w:r>
            <w:t>[Title Here, up to 12 Words, on One to Two Lines]</w:t>
          </w:r>
        </w:p>
      </w:docPartBody>
    </w:docPart>
    <w:docPart>
      <w:docPartPr>
        <w:name w:val="DF627ADFF7884B92A4F1416C7BFFCE73"/>
        <w:category>
          <w:name w:val="General"/>
          <w:gallery w:val="placeholder"/>
        </w:category>
        <w:types>
          <w:type w:val="bbPlcHdr"/>
        </w:types>
        <w:behaviors>
          <w:behavior w:val="content"/>
        </w:behaviors>
        <w:guid w:val="{2978D8A6-C379-42A7-90F9-838365DC1098}"/>
      </w:docPartPr>
      <w:docPartBody>
        <w:p w:rsidR="006938FB" w:rsidRDefault="00297A33">
          <w:pPr>
            <w:pStyle w:val="DF627ADFF7884B92A4F1416C7BFFCE73"/>
          </w:pPr>
          <w:r>
            <w:t>[Title Here, up to 12 Words, on One to Two Lines]</w:t>
          </w:r>
        </w:p>
      </w:docPartBody>
    </w:docPart>
    <w:docPart>
      <w:docPartPr>
        <w:name w:val="0DD976104C774E7388B5E336D0CA1CB1"/>
        <w:category>
          <w:name w:val="General"/>
          <w:gallery w:val="placeholder"/>
        </w:category>
        <w:types>
          <w:type w:val="bbPlcHdr"/>
        </w:types>
        <w:behaviors>
          <w:behavior w:val="content"/>
        </w:behaviors>
        <w:guid w:val="{4BC5B224-68D6-43E7-8CB9-85260A2F5F05}"/>
      </w:docPartPr>
      <w:docPartBody>
        <w:p w:rsidR="006938FB" w:rsidRDefault="00297A33">
          <w:pPr>
            <w:pStyle w:val="0DD976104C774E7388B5E336D0CA1CB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B3"/>
    <w:rsid w:val="00211D18"/>
    <w:rsid w:val="00297A33"/>
    <w:rsid w:val="00620B1B"/>
    <w:rsid w:val="006938FB"/>
    <w:rsid w:val="00BA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B254D451347FE9C0CD0C179E846E9">
    <w:name w:val="238B254D451347FE9C0CD0C179E846E9"/>
  </w:style>
  <w:style w:type="character" w:styleId="Emphasis">
    <w:name w:val="Emphasis"/>
    <w:basedOn w:val="DefaultParagraphFont"/>
    <w:uiPriority w:val="4"/>
    <w:unhideWhenUsed/>
    <w:qFormat/>
    <w:rPr>
      <w:i/>
      <w:iCs/>
    </w:rPr>
  </w:style>
  <w:style w:type="paragraph" w:customStyle="1" w:styleId="DF627ADFF7884B92A4F1416C7BFFCE73">
    <w:name w:val="DF627ADFF7884B92A4F1416C7BFFCE73"/>
  </w:style>
  <w:style w:type="paragraph" w:customStyle="1" w:styleId="0DD976104C774E7388B5E336D0CA1CB1">
    <w:name w:val="0DD976104C774E7388B5E336D0CA1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STAT 4025 Final exaM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937</TotalTime>
  <Pages>21</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
  <dc:creator>Beckham Carver</dc:creator>
  <cp:keywords/>
  <dc:description/>
  <cp:lastModifiedBy>Beckham J. Carver</cp:lastModifiedBy>
  <cp:revision>9</cp:revision>
  <dcterms:created xsi:type="dcterms:W3CDTF">2022-05-12T20:02:00Z</dcterms:created>
  <dcterms:modified xsi:type="dcterms:W3CDTF">2022-05-14T03:49:00Z</dcterms:modified>
</cp:coreProperties>
</file>